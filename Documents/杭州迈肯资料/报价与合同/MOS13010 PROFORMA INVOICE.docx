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82" w:rsidRPr="004E472F" w:rsidRDefault="00CB3982" w:rsidP="0077778E">
      <w:pPr>
        <w:jc w:val="center"/>
        <w:rPr>
          <w:b/>
          <w:bCs/>
          <w:sz w:val="32"/>
          <w:szCs w:val="32"/>
        </w:rPr>
      </w:pPr>
      <w:r w:rsidRPr="004E472F">
        <w:rPr>
          <w:b/>
          <w:bCs/>
          <w:sz w:val="32"/>
          <w:szCs w:val="32"/>
        </w:rPr>
        <w:t>PROFORMA   INVOICE</w:t>
      </w:r>
    </w:p>
    <w:p w:rsidR="00CB3982" w:rsidRPr="0027462D" w:rsidRDefault="00CB3982" w:rsidP="003F4A52">
      <w:pPr>
        <w:rPr>
          <w:b/>
          <w:sz w:val="18"/>
          <w:szCs w:val="18"/>
        </w:rPr>
      </w:pPr>
      <w:r w:rsidRPr="0027462D">
        <w:rPr>
          <w:sz w:val="18"/>
          <w:szCs w:val="18"/>
        </w:rPr>
        <w:t xml:space="preserve">                                                                     </w:t>
      </w:r>
      <w:r w:rsidRPr="0027462D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              PI NO</w:t>
      </w:r>
      <w:r w:rsidRPr="0027462D">
        <w:rPr>
          <w:b/>
          <w:sz w:val="18"/>
          <w:szCs w:val="18"/>
        </w:rPr>
        <w:t>.:</w:t>
      </w:r>
      <w:r>
        <w:rPr>
          <w:b/>
          <w:sz w:val="18"/>
          <w:szCs w:val="18"/>
        </w:rPr>
        <w:t>MOS13010</w:t>
      </w:r>
    </w:p>
    <w:p w:rsidR="00CB3982" w:rsidRPr="0027462D" w:rsidRDefault="00CB3982" w:rsidP="003F4A52">
      <w:pPr>
        <w:rPr>
          <w:b/>
          <w:sz w:val="18"/>
          <w:szCs w:val="18"/>
        </w:rPr>
      </w:pPr>
      <w:r w:rsidRPr="0027462D">
        <w:rPr>
          <w:b/>
          <w:sz w:val="18"/>
          <w:szCs w:val="18"/>
        </w:rPr>
        <w:t xml:space="preserve">                                                                       </w:t>
      </w:r>
      <w:r>
        <w:rPr>
          <w:b/>
          <w:sz w:val="18"/>
          <w:szCs w:val="18"/>
        </w:rPr>
        <w:t xml:space="preserve">                          </w:t>
      </w:r>
      <w:r w:rsidRPr="0027462D">
        <w:rPr>
          <w:b/>
          <w:sz w:val="18"/>
          <w:szCs w:val="18"/>
        </w:rPr>
        <w:t>Date:</w:t>
      </w:r>
      <w:r>
        <w:rPr>
          <w:b/>
          <w:sz w:val="18"/>
          <w:szCs w:val="18"/>
        </w:rPr>
        <w:t xml:space="preserve"> Mar. 26</w:t>
      </w:r>
      <w:r w:rsidRPr="00C97D97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>, 2013</w:t>
      </w:r>
    </w:p>
    <w:p w:rsidR="00CB3982" w:rsidRPr="004E472F" w:rsidRDefault="00CB3982" w:rsidP="003F4A52">
      <w:pPr>
        <w:rPr>
          <w:b/>
          <w:sz w:val="24"/>
        </w:rPr>
      </w:pPr>
      <w:r w:rsidRPr="004E472F">
        <w:rPr>
          <w:b/>
          <w:bCs/>
          <w:sz w:val="24"/>
        </w:rPr>
        <w:t>SELLER: MACTEC INDUSTRIES CO., LIMITED</w:t>
      </w:r>
    </w:p>
    <w:p w:rsidR="00CB3982" w:rsidRDefault="00CB3982" w:rsidP="004E472F">
      <w:pPr>
        <w:ind w:left="31680" w:hangingChars="300" w:firstLine="31680"/>
        <w:rPr>
          <w:b/>
        </w:rPr>
      </w:pPr>
      <w:r w:rsidRPr="003F4A52">
        <w:rPr>
          <w:b/>
        </w:rPr>
        <w:t>ADD:</w:t>
      </w:r>
      <w:r>
        <w:rPr>
          <w:b/>
        </w:rPr>
        <w:t xml:space="preserve"> </w:t>
      </w:r>
      <w:r w:rsidRPr="004E472F">
        <w:t>FLAT L</w:t>
      </w:r>
      <w:r>
        <w:t xml:space="preserve">, </w:t>
      </w:r>
      <w:r w:rsidRPr="004E472F">
        <w:t>19/F</w:t>
      </w:r>
      <w:r>
        <w:t>,</w:t>
      </w:r>
      <w:r w:rsidRPr="004E472F">
        <w:t xml:space="preserve"> PHASE 2 GOLDFIELD BUILDING</w:t>
      </w:r>
      <w:r>
        <w:t xml:space="preserve">, </w:t>
      </w:r>
      <w:smartTag w:uri="urn:schemas-microsoft-com:office:smarttags" w:element="address">
        <w:smartTag w:uri="urn:schemas-microsoft-com:office:smarttags" w:element="Street">
          <w:r w:rsidRPr="004E472F">
            <w:t>144-150 TAI LIN PAI ROAD</w:t>
          </w:r>
        </w:smartTag>
      </w:smartTag>
      <w:r>
        <w:t>,</w:t>
      </w:r>
      <w:r w:rsidRPr="004E472F">
        <w:t>KWAI CHUNG,</w:t>
      </w:r>
      <w:smartTag w:uri="urn:schemas-microsoft-com:office:smarttags" w:element="place">
        <w:r w:rsidRPr="004E472F">
          <w:t>HONG KONG</w:t>
        </w:r>
      </w:smartTag>
    </w:p>
    <w:p w:rsidR="00CB3982" w:rsidRDefault="00CB3982" w:rsidP="004E472F">
      <w:pPr>
        <w:ind w:left="31680" w:hangingChars="300" w:firstLine="31680"/>
      </w:pPr>
      <w:r w:rsidRPr="003F4A52">
        <w:rPr>
          <w:b/>
        </w:rPr>
        <w:t>TEL:</w:t>
      </w:r>
      <w:r>
        <w:rPr>
          <w:b/>
        </w:rPr>
        <w:t xml:space="preserve"> </w:t>
      </w:r>
      <w:r>
        <w:t xml:space="preserve">+86-571-82820723-605            </w:t>
      </w:r>
      <w:r>
        <w:rPr>
          <w:b/>
        </w:rPr>
        <w:t>FAX</w:t>
      </w:r>
      <w:r w:rsidRPr="003F4A52">
        <w:rPr>
          <w:b/>
        </w:rPr>
        <w:t>:</w:t>
      </w:r>
      <w:r>
        <w:rPr>
          <w:b/>
        </w:rPr>
        <w:t xml:space="preserve"> </w:t>
      </w:r>
      <w:r>
        <w:t>+86-571-82820723-603</w:t>
      </w:r>
    </w:p>
    <w:p w:rsidR="00CB3982" w:rsidRPr="003F4A52" w:rsidRDefault="00CB3982" w:rsidP="003F4A52"/>
    <w:p w:rsidR="00CB3982" w:rsidRPr="004E472F" w:rsidRDefault="00CB3982" w:rsidP="0072655B">
      <w:pPr>
        <w:autoSpaceDE w:val="0"/>
        <w:autoSpaceDN w:val="0"/>
        <w:adjustRightInd w:val="0"/>
        <w:jc w:val="left"/>
        <w:rPr>
          <w:b/>
          <w:bCs/>
          <w:sz w:val="24"/>
        </w:rPr>
      </w:pPr>
      <w:r w:rsidRPr="004E472F">
        <w:rPr>
          <w:b/>
          <w:bCs/>
          <w:sz w:val="24"/>
        </w:rPr>
        <w:t>BUYER: STEELEX LTD</w:t>
      </w:r>
      <w:r>
        <w:rPr>
          <w:b/>
          <w:bCs/>
          <w:sz w:val="24"/>
        </w:rPr>
        <w:t xml:space="preserve"> </w:t>
      </w:r>
    </w:p>
    <w:p w:rsidR="00CB3982" w:rsidRPr="0072655B" w:rsidRDefault="00CB3982" w:rsidP="0072655B">
      <w:pPr>
        <w:tabs>
          <w:tab w:val="left" w:pos="9555"/>
        </w:tabs>
      </w:pPr>
      <w:r w:rsidRPr="00A918E5">
        <w:rPr>
          <w:b/>
        </w:rPr>
        <w:t>ADD:</w:t>
      </w:r>
      <w:r>
        <w:rPr>
          <w:b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4E472F">
            <w:t>EJISU</w:t>
          </w:r>
        </w:smartTag>
        <w:r w:rsidRPr="004E472F">
          <w:t xml:space="preserve"> KWAMO KUMASI ACCRA MAINA ROAD, </w:t>
        </w:r>
        <w:smartTag w:uri="urn:schemas-microsoft-com:office:smarttags" w:element="country-region">
          <w:r w:rsidRPr="004E472F">
            <w:t>GHANA</w:t>
          </w:r>
        </w:smartTag>
      </w:smartTag>
      <w:r>
        <w:tab/>
      </w:r>
    </w:p>
    <w:p w:rsidR="00CB3982" w:rsidRDefault="00CB3982" w:rsidP="00B24609">
      <w:pPr>
        <w:rPr>
          <w:b/>
        </w:rPr>
      </w:pPr>
      <w:r w:rsidRPr="004E472F">
        <w:rPr>
          <w:b/>
        </w:rPr>
        <w:t xml:space="preserve">TEL: </w:t>
      </w:r>
      <w:r w:rsidRPr="004E472F">
        <w:t xml:space="preserve">+233-51-61291/61292  </w:t>
      </w:r>
      <w:r>
        <w:rPr>
          <w:b/>
        </w:rPr>
        <w:t xml:space="preserve">           </w:t>
      </w:r>
      <w:r w:rsidRPr="004E472F">
        <w:rPr>
          <w:b/>
        </w:rPr>
        <w:t>F</w:t>
      </w:r>
      <w:r>
        <w:rPr>
          <w:b/>
        </w:rPr>
        <w:t>AX</w:t>
      </w:r>
      <w:r w:rsidRPr="004E472F">
        <w:rPr>
          <w:b/>
        </w:rPr>
        <w:t xml:space="preserve">: </w:t>
      </w:r>
      <w:r w:rsidRPr="004E472F">
        <w:t>+233-51-61293</w:t>
      </w:r>
    </w:p>
    <w:p w:rsidR="00CB3982" w:rsidRPr="004E472F" w:rsidRDefault="00CB3982" w:rsidP="00B24609">
      <w:pPr>
        <w:rPr>
          <w:b/>
        </w:rPr>
      </w:pPr>
    </w:p>
    <w:p w:rsidR="00CB3982" w:rsidRDefault="00CB3982" w:rsidP="00B24609">
      <w:pPr>
        <w:rPr>
          <w:b/>
        </w:rPr>
      </w:pPr>
      <w:r w:rsidRPr="00687776">
        <w:rPr>
          <w:b/>
        </w:rPr>
        <w:t>Item</w:t>
      </w:r>
      <w:r>
        <w:rPr>
          <w:b/>
        </w:rPr>
        <w:t>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111"/>
        <w:gridCol w:w="1276"/>
        <w:gridCol w:w="2126"/>
        <w:gridCol w:w="2977"/>
      </w:tblGrid>
      <w:tr w:rsidR="00CB3982" w:rsidRPr="00A918E5" w:rsidTr="00BA1636">
        <w:trPr>
          <w:trHeight w:val="330"/>
        </w:trPr>
        <w:tc>
          <w:tcPr>
            <w:tcW w:w="4111" w:type="dxa"/>
            <w:vAlign w:val="center"/>
          </w:tcPr>
          <w:p w:rsidR="00CB3982" w:rsidRPr="00A918E5" w:rsidRDefault="00CB3982" w:rsidP="00BA1636">
            <w:pPr>
              <w:jc w:val="center"/>
              <w:rPr>
                <w:b/>
              </w:rPr>
            </w:pPr>
            <w:r w:rsidRPr="00A918E5">
              <w:rPr>
                <w:b/>
              </w:rPr>
              <w:t>DESCRIPTION</w:t>
            </w:r>
          </w:p>
        </w:tc>
        <w:tc>
          <w:tcPr>
            <w:tcW w:w="1276" w:type="dxa"/>
            <w:vAlign w:val="center"/>
          </w:tcPr>
          <w:p w:rsidR="00CB3982" w:rsidRPr="00A918E5" w:rsidRDefault="00CB3982" w:rsidP="00BA1636">
            <w:pPr>
              <w:jc w:val="center"/>
              <w:rPr>
                <w:b/>
              </w:rPr>
            </w:pPr>
            <w:r w:rsidRPr="00A918E5">
              <w:rPr>
                <w:b/>
              </w:rPr>
              <w:t>QTY(SET)</w:t>
            </w:r>
          </w:p>
        </w:tc>
        <w:tc>
          <w:tcPr>
            <w:tcW w:w="2126" w:type="dxa"/>
            <w:vAlign w:val="center"/>
          </w:tcPr>
          <w:p w:rsidR="00CB3982" w:rsidRPr="00A918E5" w:rsidRDefault="00CB3982" w:rsidP="00BA1636">
            <w:pPr>
              <w:jc w:val="center"/>
              <w:rPr>
                <w:b/>
              </w:rPr>
            </w:pPr>
            <w:r w:rsidRPr="00A918E5">
              <w:rPr>
                <w:b/>
              </w:rPr>
              <w:t>UNIT PRICE(USD)</w:t>
            </w:r>
          </w:p>
        </w:tc>
        <w:tc>
          <w:tcPr>
            <w:tcW w:w="2977" w:type="dxa"/>
            <w:vAlign w:val="center"/>
          </w:tcPr>
          <w:p w:rsidR="00CB3982" w:rsidRPr="00A918E5" w:rsidRDefault="00CB3982" w:rsidP="00BA1636">
            <w:pPr>
              <w:jc w:val="center"/>
              <w:rPr>
                <w:b/>
              </w:rPr>
            </w:pPr>
            <w:r w:rsidRPr="00A918E5">
              <w:rPr>
                <w:b/>
              </w:rPr>
              <w:t>SUB-TOTAL(USD)</w:t>
            </w:r>
          </w:p>
        </w:tc>
      </w:tr>
      <w:tr w:rsidR="00CB3982" w:rsidRPr="00A918E5" w:rsidTr="00BA1636">
        <w:trPr>
          <w:trHeight w:val="92"/>
        </w:trPr>
        <w:tc>
          <w:tcPr>
            <w:tcW w:w="4111" w:type="dxa"/>
          </w:tcPr>
          <w:p w:rsidR="00CB3982" w:rsidRPr="004C4083" w:rsidRDefault="00CB3982" w:rsidP="00BA1636">
            <w:pPr>
              <w:widowControl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MRY1025B roll forming line</w:t>
            </w:r>
          </w:p>
        </w:tc>
        <w:tc>
          <w:tcPr>
            <w:tcW w:w="1276" w:type="dxa"/>
          </w:tcPr>
          <w:p w:rsidR="00CB3982" w:rsidRPr="00A918E5" w:rsidRDefault="00CB3982" w:rsidP="00BA1636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B3982" w:rsidRPr="00A918E5" w:rsidRDefault="00CB3982" w:rsidP="009E77AF">
            <w:pPr>
              <w:jc w:val="center"/>
            </w:pPr>
            <w:r>
              <w:t>34,000</w:t>
            </w:r>
          </w:p>
        </w:tc>
        <w:tc>
          <w:tcPr>
            <w:tcW w:w="2977" w:type="dxa"/>
          </w:tcPr>
          <w:p w:rsidR="00CB3982" w:rsidRPr="00A918E5" w:rsidRDefault="00CB3982" w:rsidP="009E77AF">
            <w:pPr>
              <w:jc w:val="center"/>
            </w:pPr>
            <w:r>
              <w:t>34,000</w:t>
            </w:r>
          </w:p>
        </w:tc>
      </w:tr>
      <w:tr w:rsidR="00CB3982" w:rsidRPr="00A918E5" w:rsidTr="00BA1636">
        <w:tc>
          <w:tcPr>
            <w:tcW w:w="7513" w:type="dxa"/>
            <w:gridSpan w:val="3"/>
          </w:tcPr>
          <w:p w:rsidR="00CB3982" w:rsidRPr="00B61E95" w:rsidRDefault="00CB3982" w:rsidP="00BA1636">
            <w:pPr>
              <w:wordWrap w:val="0"/>
              <w:jc w:val="right"/>
              <w:rPr>
                <w:b/>
              </w:rPr>
            </w:pPr>
            <w:r w:rsidRPr="00B61E95">
              <w:rPr>
                <w:b/>
              </w:rPr>
              <w:t>Total</w:t>
            </w:r>
            <w:r>
              <w:rPr>
                <w:b/>
              </w:rPr>
              <w:t xml:space="preserve"> CNF </w:t>
            </w: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b/>
                  </w:rPr>
                  <w:t>Tema</w:t>
                </w:r>
              </w:smartTag>
              <w:r>
                <w:rPr>
                  <w:b/>
                </w:rPr>
                <w:t xml:space="preserve">, </w:t>
              </w:r>
              <w:smartTag w:uri="urn:schemas-microsoft-com:office:smarttags" w:element="country-region">
                <w:r>
                  <w:rPr>
                    <w:b/>
                  </w:rPr>
                  <w:t>Ghana</w:t>
                </w:r>
              </w:smartTag>
            </w:smartTag>
          </w:p>
        </w:tc>
        <w:tc>
          <w:tcPr>
            <w:tcW w:w="2977" w:type="dxa"/>
          </w:tcPr>
          <w:p w:rsidR="00CB3982" w:rsidRPr="00A918E5" w:rsidRDefault="00CB3982" w:rsidP="00BA1636">
            <w:pPr>
              <w:jc w:val="center"/>
            </w:pPr>
            <w:r>
              <w:t>34,000</w:t>
            </w:r>
          </w:p>
        </w:tc>
      </w:tr>
      <w:tr w:rsidR="00CB3982" w:rsidRPr="00A918E5" w:rsidTr="00BA1636">
        <w:trPr>
          <w:trHeight w:val="240"/>
        </w:trPr>
        <w:tc>
          <w:tcPr>
            <w:tcW w:w="10490" w:type="dxa"/>
            <w:gridSpan w:val="4"/>
            <w:vAlign w:val="center"/>
          </w:tcPr>
          <w:p w:rsidR="00CB3982" w:rsidRPr="00A918E5" w:rsidRDefault="00CB3982" w:rsidP="00C24539">
            <w:pPr>
              <w:rPr>
                <w:b/>
              </w:rPr>
            </w:pPr>
            <w:r w:rsidRPr="00A918E5">
              <w:rPr>
                <w:b/>
              </w:rPr>
              <w:t xml:space="preserve">TOTAL: U.S. DOLLARS </w:t>
            </w:r>
            <w:r>
              <w:rPr>
                <w:b/>
              </w:rPr>
              <w:t xml:space="preserve">THIRTY-FOUR THOUSAND </w:t>
            </w:r>
            <w:r w:rsidRPr="00A918E5">
              <w:rPr>
                <w:b/>
              </w:rPr>
              <w:t>ONLY.</w:t>
            </w:r>
          </w:p>
        </w:tc>
      </w:tr>
    </w:tbl>
    <w:p w:rsidR="00CB3982" w:rsidRPr="00684D91" w:rsidRDefault="00CB3982" w:rsidP="00DB62C6">
      <w:pPr>
        <w:rPr>
          <w:b/>
        </w:rPr>
      </w:pPr>
    </w:p>
    <w:p w:rsidR="00CB3982" w:rsidRPr="00A918E5" w:rsidRDefault="00CB3982" w:rsidP="00DB62C6">
      <w:pPr>
        <w:rPr>
          <w:b/>
        </w:rPr>
      </w:pPr>
      <w:r>
        <w:rPr>
          <w:b/>
        </w:rPr>
        <w:t>Terms of payment:</w:t>
      </w:r>
    </w:p>
    <w:p w:rsidR="00CB3982" w:rsidRDefault="00CB3982" w:rsidP="00DE14A7">
      <w:pPr>
        <w:rPr>
          <w:szCs w:val="21"/>
        </w:rPr>
      </w:pPr>
      <w:r w:rsidRPr="00DE14A7">
        <w:rPr>
          <w:szCs w:val="21"/>
        </w:rPr>
        <w:t>30%</w:t>
      </w:r>
      <w:r>
        <w:rPr>
          <w:szCs w:val="21"/>
        </w:rPr>
        <w:t xml:space="preserve"> T/T deposit</w:t>
      </w:r>
      <w:r w:rsidRPr="00DE14A7">
        <w:rPr>
          <w:szCs w:val="21"/>
        </w:rPr>
        <w:t>.</w:t>
      </w:r>
      <w:r>
        <w:rPr>
          <w:szCs w:val="21"/>
        </w:rPr>
        <w:t xml:space="preserve"> </w:t>
      </w:r>
      <w:r w:rsidRPr="00DE14A7">
        <w:rPr>
          <w:szCs w:val="21"/>
        </w:rPr>
        <w:t>70</w:t>
      </w:r>
      <w:r>
        <w:rPr>
          <w:szCs w:val="21"/>
        </w:rPr>
        <w:t>% T/T paid before loading</w:t>
      </w:r>
      <w:r w:rsidRPr="00DE14A7">
        <w:rPr>
          <w:szCs w:val="21"/>
        </w:rPr>
        <w:t>.</w:t>
      </w:r>
    </w:p>
    <w:p w:rsidR="00CB3982" w:rsidRPr="00464931" w:rsidRDefault="00CB3982" w:rsidP="00DE14A7">
      <w:pPr>
        <w:rPr>
          <w:szCs w:val="21"/>
        </w:rPr>
      </w:pPr>
    </w:p>
    <w:p w:rsidR="00CB3982" w:rsidRPr="003F4A52" w:rsidRDefault="00CB3982" w:rsidP="003F4A52">
      <w:pPr>
        <w:rPr>
          <w:b/>
          <w:szCs w:val="21"/>
        </w:rPr>
      </w:pPr>
      <w:r w:rsidRPr="003F4A52">
        <w:rPr>
          <w:b/>
          <w:szCs w:val="21"/>
        </w:rPr>
        <w:t>Please issue payment to following bank:</w:t>
      </w:r>
    </w:p>
    <w:p w:rsidR="00CB3982" w:rsidRPr="003F4A52" w:rsidRDefault="00CB3982" w:rsidP="0077778E">
      <w:pPr>
        <w:tabs>
          <w:tab w:val="left" w:pos="8895"/>
        </w:tabs>
        <w:rPr>
          <w:b/>
          <w:szCs w:val="21"/>
        </w:rPr>
      </w:pPr>
      <w:r w:rsidRPr="003F4A52">
        <w:rPr>
          <w:b/>
          <w:szCs w:val="21"/>
        </w:rPr>
        <w:t>INTERMEDIARY BANK:</w:t>
      </w:r>
      <w:r>
        <w:rPr>
          <w:b/>
          <w:szCs w:val="21"/>
        </w:rPr>
        <w:tab/>
      </w:r>
    </w:p>
    <w:p w:rsidR="00CB3982" w:rsidRPr="003F4A52" w:rsidRDefault="00CB3982" w:rsidP="003F4A52">
      <w:pPr>
        <w:rPr>
          <w:szCs w:val="21"/>
        </w:rPr>
      </w:pPr>
      <w:r w:rsidRPr="003F4A52">
        <w:rPr>
          <w:szCs w:val="21"/>
        </w:rPr>
        <w:t>JPMORGAN CHASE BANK , NEW YORK</w:t>
      </w:r>
      <w:r w:rsidRPr="003F4A52">
        <w:rPr>
          <w:rFonts w:hint="eastAsia"/>
          <w:szCs w:val="21"/>
        </w:rPr>
        <w:t>（</w:t>
      </w:r>
      <w:r w:rsidRPr="003F4A52">
        <w:rPr>
          <w:szCs w:val="21"/>
        </w:rPr>
        <w:t>SWIFT: CHASUS33</w:t>
      </w:r>
      <w:r w:rsidRPr="003F4A52">
        <w:rPr>
          <w:rFonts w:hint="eastAsia"/>
          <w:szCs w:val="21"/>
        </w:rPr>
        <w:t>）</w:t>
      </w:r>
    </w:p>
    <w:p w:rsidR="00CB3982" w:rsidRPr="003F4A52" w:rsidRDefault="00CB3982" w:rsidP="003F4A52">
      <w:pPr>
        <w:rPr>
          <w:b/>
          <w:szCs w:val="21"/>
        </w:rPr>
      </w:pPr>
      <w:r w:rsidRPr="003F4A52">
        <w:rPr>
          <w:b/>
          <w:szCs w:val="21"/>
        </w:rPr>
        <w:t>BENEFICIARY BANK:</w:t>
      </w:r>
      <w:bookmarkStart w:id="0" w:name="_GoBack"/>
      <w:bookmarkEnd w:id="0"/>
    </w:p>
    <w:p w:rsidR="00CB3982" w:rsidRPr="003D02D9" w:rsidRDefault="00CB3982" w:rsidP="003D02D9">
      <w:pPr>
        <w:rPr>
          <w:szCs w:val="21"/>
        </w:rPr>
      </w:pPr>
      <w:r>
        <w:rPr>
          <w:szCs w:val="21"/>
        </w:rPr>
        <w:t>PING AN BANK CO., LTD. (</w:t>
      </w:r>
      <w:r w:rsidRPr="003D02D9">
        <w:rPr>
          <w:szCs w:val="21"/>
        </w:rPr>
        <w:t>FORMERLY SHEN</w:t>
      </w:r>
      <w:r>
        <w:rPr>
          <w:szCs w:val="21"/>
        </w:rPr>
        <w:t>ZHEN DEVELOPMENT BANK CO., LTD.</w:t>
      </w:r>
      <w:r w:rsidRPr="003D02D9">
        <w:rPr>
          <w:szCs w:val="21"/>
        </w:rPr>
        <w:t>)</w:t>
      </w:r>
      <w:r>
        <w:rPr>
          <w:szCs w:val="21"/>
        </w:rPr>
        <w:t xml:space="preserve"> </w:t>
      </w:r>
      <w:smartTag w:uri="urn:schemas-microsoft-com:office:smarttags" w:element="country-region">
        <w:r w:rsidRPr="003D02D9">
          <w:rPr>
            <w:szCs w:val="21"/>
          </w:rPr>
          <w:t>HANGZHOU</w:t>
        </w:r>
      </w:smartTag>
      <w:r w:rsidRPr="003D02D9">
        <w:rPr>
          <w:szCs w:val="21"/>
        </w:rPr>
        <w:t xml:space="preserve"> BRANCH</w:t>
      </w:r>
    </w:p>
    <w:p w:rsidR="00CB3982" w:rsidRPr="003F4A52" w:rsidRDefault="00CB3982" w:rsidP="003F4A52">
      <w:pPr>
        <w:rPr>
          <w:szCs w:val="21"/>
        </w:rPr>
      </w:pPr>
      <w:r w:rsidRPr="003F4A52">
        <w:rPr>
          <w:szCs w:val="21"/>
        </w:rPr>
        <w:t xml:space="preserve">ADD: 2ND </w:t>
      </w:r>
      <w:smartTag w:uri="urn:schemas-microsoft-com:office:smarttags" w:element="country-region">
        <w:smartTag w:uri="urn:schemas-microsoft-com:office:smarttags" w:element="country-region">
          <w:r w:rsidRPr="003F4A52">
            <w:rPr>
              <w:szCs w:val="21"/>
            </w:rPr>
            <w:t>FLOOR</w:t>
          </w:r>
        </w:smartTag>
        <w:r w:rsidRPr="003F4A52">
          <w:rPr>
            <w:szCs w:val="21"/>
          </w:rPr>
          <w:t xml:space="preserve"> </w:t>
        </w:r>
        <w:smartTag w:uri="urn:schemas-microsoft-com:office:smarttags" w:element="country-region">
          <w:r w:rsidRPr="003F4A52">
            <w:rPr>
              <w:szCs w:val="21"/>
            </w:rPr>
            <w:t>SUNRY</w:t>
          </w:r>
        </w:smartTag>
        <w:r w:rsidRPr="003F4A52">
          <w:rPr>
            <w:szCs w:val="21"/>
          </w:rPr>
          <w:t xml:space="preserve"> </w:t>
        </w:r>
        <w:smartTag w:uri="urn:schemas-microsoft-com:office:smarttags" w:element="country-region">
          <w:r w:rsidRPr="003F4A52">
            <w:rPr>
              <w:szCs w:val="21"/>
            </w:rPr>
            <w:t>PLAZA</w:t>
          </w:r>
        </w:smartTag>
      </w:smartTag>
      <w:r w:rsidRPr="003F4A52">
        <w:rPr>
          <w:szCs w:val="21"/>
        </w:rPr>
        <w:t xml:space="preserve">, </w:t>
      </w:r>
      <w:smartTag w:uri="urn:schemas-microsoft-com:office:smarttags" w:element="country-region">
        <w:smartTag w:uri="urn:schemas-microsoft-com:office:smarttags" w:element="country-region">
          <w:r w:rsidRPr="003F4A52">
            <w:rPr>
              <w:szCs w:val="21"/>
            </w:rPr>
            <w:t>NO.36 QINCHUN ROAD</w:t>
          </w:r>
        </w:smartTag>
        <w:r w:rsidRPr="003F4A52">
          <w:rPr>
            <w:szCs w:val="21"/>
          </w:rPr>
          <w:t xml:space="preserve">, </w:t>
        </w:r>
        <w:smartTag w:uri="urn:schemas-microsoft-com:office:smarttags" w:element="country-region">
          <w:r w:rsidRPr="003F4A52">
            <w:rPr>
              <w:szCs w:val="21"/>
            </w:rPr>
            <w:t>HANGZHOU</w:t>
          </w:r>
        </w:smartTag>
      </w:smartTag>
      <w:r w:rsidRPr="003F4A52">
        <w:rPr>
          <w:szCs w:val="21"/>
        </w:rPr>
        <w:t>, P.</w:t>
      </w:r>
      <w:r>
        <w:rPr>
          <w:szCs w:val="21"/>
        </w:rPr>
        <w:t xml:space="preserve"> </w:t>
      </w:r>
      <w:r w:rsidRPr="003F4A52">
        <w:rPr>
          <w:szCs w:val="21"/>
        </w:rPr>
        <w:t>R.</w:t>
      </w:r>
      <w:r>
        <w:rPr>
          <w:szCs w:val="21"/>
        </w:rPr>
        <w:t xml:space="preserve"> </w:t>
      </w:r>
      <w:smartTag w:uri="urn:schemas-microsoft-com:office:smarttags" w:element="country-region">
        <w:r w:rsidRPr="003F4A52">
          <w:rPr>
            <w:szCs w:val="21"/>
          </w:rPr>
          <w:t>CHINA</w:t>
        </w:r>
      </w:smartTag>
      <w:r w:rsidRPr="003F4A52">
        <w:rPr>
          <w:szCs w:val="21"/>
        </w:rPr>
        <w:t>.</w:t>
      </w:r>
    </w:p>
    <w:p w:rsidR="00CB3982" w:rsidRPr="003F4A52" w:rsidRDefault="00CB3982" w:rsidP="003F4A52">
      <w:pPr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29.65pt;margin-top:.95pt;width:169.2pt;height:75pt;z-index:-251658240" wrapcoords="-96 0 -96 21168 21600 21168 21600 0 -96 0">
            <v:imagedata r:id="rId6" o:title=""/>
            <w10:wrap type="tight"/>
          </v:shape>
        </w:pict>
      </w:r>
      <w:r w:rsidRPr="003F4A52">
        <w:rPr>
          <w:szCs w:val="21"/>
        </w:rPr>
        <w:t>TEL: +86-571-87224888-8127, 87210712   FAX: +86-571-87210712</w:t>
      </w:r>
    </w:p>
    <w:p w:rsidR="00CB3982" w:rsidRPr="003F4A52" w:rsidRDefault="00CB3982" w:rsidP="003F4A52">
      <w:pPr>
        <w:rPr>
          <w:szCs w:val="21"/>
        </w:rPr>
      </w:pPr>
      <w:r w:rsidRPr="003F4A52">
        <w:rPr>
          <w:szCs w:val="21"/>
        </w:rPr>
        <w:t>SW</w:t>
      </w:r>
      <w:r>
        <w:rPr>
          <w:szCs w:val="21"/>
        </w:rPr>
        <w:t xml:space="preserve">IFT: SZDBCNBSHZB               </w:t>
      </w:r>
      <w:r w:rsidRPr="003F4A52">
        <w:rPr>
          <w:szCs w:val="21"/>
        </w:rPr>
        <w:t>TELEX: 351225 SDBHZ CN</w:t>
      </w:r>
    </w:p>
    <w:p w:rsidR="00CB3982" w:rsidRPr="00390F55" w:rsidRDefault="00CB3982" w:rsidP="003F4A52">
      <w:pPr>
        <w:rPr>
          <w:b/>
          <w:szCs w:val="21"/>
        </w:rPr>
      </w:pPr>
      <w:r w:rsidRPr="00390F55">
        <w:rPr>
          <w:b/>
          <w:szCs w:val="21"/>
        </w:rPr>
        <w:t>BENEFICIARY:</w:t>
      </w:r>
    </w:p>
    <w:p w:rsidR="00CB3982" w:rsidRPr="003F4A52" w:rsidRDefault="00CB3982" w:rsidP="003F4A52">
      <w:pPr>
        <w:rPr>
          <w:szCs w:val="21"/>
        </w:rPr>
      </w:pPr>
      <w:r w:rsidRPr="003F4A52">
        <w:rPr>
          <w:szCs w:val="21"/>
        </w:rPr>
        <w:t>MACTEC INDUSTRIES CO., LIMITED</w:t>
      </w:r>
    </w:p>
    <w:p w:rsidR="00CB3982" w:rsidRPr="003F4A52" w:rsidRDefault="00CB3982" w:rsidP="003F4A52">
      <w:pPr>
        <w:rPr>
          <w:szCs w:val="21"/>
        </w:rPr>
      </w:pPr>
      <w:r w:rsidRPr="003F4A52">
        <w:rPr>
          <w:szCs w:val="21"/>
        </w:rPr>
        <w:t>A/C NO.: OSA11010425225101</w:t>
      </w:r>
    </w:p>
    <w:p w:rsidR="00CB3982" w:rsidRPr="001552AE" w:rsidRDefault="00CB3982" w:rsidP="00BC5E23">
      <w:pPr>
        <w:rPr>
          <w:szCs w:val="21"/>
        </w:rPr>
      </w:pPr>
      <w:r w:rsidRPr="003F4A52">
        <w:rPr>
          <w:szCs w:val="21"/>
        </w:rPr>
        <w:t>ADD: FLAT L</w:t>
      </w:r>
      <w:r w:rsidRPr="003F4A52">
        <w:rPr>
          <w:rFonts w:hint="eastAsia"/>
          <w:szCs w:val="21"/>
        </w:rPr>
        <w:t>，</w:t>
      </w:r>
      <w:r w:rsidRPr="003F4A52">
        <w:rPr>
          <w:szCs w:val="21"/>
        </w:rPr>
        <w:t>19/F</w:t>
      </w:r>
      <w:r w:rsidRPr="003F4A52">
        <w:rPr>
          <w:rFonts w:hint="eastAsia"/>
          <w:szCs w:val="21"/>
        </w:rPr>
        <w:t>，</w:t>
      </w:r>
      <w:r w:rsidRPr="003F4A52">
        <w:rPr>
          <w:szCs w:val="21"/>
        </w:rPr>
        <w:t>PHASE 2 GOLDFIELD BUILDING</w:t>
      </w:r>
      <w:r w:rsidRPr="003F4A52">
        <w:rPr>
          <w:rFonts w:hint="eastAsia"/>
          <w:szCs w:val="21"/>
        </w:rPr>
        <w:t>，</w:t>
      </w:r>
      <w:r w:rsidRPr="003F4A52">
        <w:rPr>
          <w:szCs w:val="21"/>
        </w:rPr>
        <w:t>144-150 TAI LIN PAI ROAD</w:t>
      </w:r>
      <w:r w:rsidRPr="003F4A52">
        <w:rPr>
          <w:rFonts w:hint="eastAsia"/>
          <w:szCs w:val="21"/>
        </w:rPr>
        <w:t>，</w:t>
      </w:r>
      <w:r w:rsidRPr="003F4A52">
        <w:rPr>
          <w:szCs w:val="21"/>
        </w:rPr>
        <w:t>KWAI CHUNG,HONG KONG</w:t>
      </w:r>
    </w:p>
    <w:sectPr w:rsidR="00CB3982" w:rsidRPr="001552AE" w:rsidSect="003F2DE1">
      <w:headerReference w:type="even" r:id="rId7"/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982" w:rsidRDefault="00CB3982" w:rsidP="003F4A52">
      <w:r>
        <w:separator/>
      </w:r>
    </w:p>
  </w:endnote>
  <w:endnote w:type="continuationSeparator" w:id="0">
    <w:p w:rsidR="00CB3982" w:rsidRDefault="00CB3982" w:rsidP="003F4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982" w:rsidRPr="001552AE" w:rsidRDefault="00CB3982" w:rsidP="001552AE">
    <w:pPr>
      <w:pStyle w:val="Footer"/>
      <w:pBdr>
        <w:top w:val="thinThickSmallGap" w:sz="24" w:space="0" w:color="622423"/>
      </w:pBdr>
      <w:tabs>
        <w:tab w:val="clear" w:pos="4153"/>
        <w:tab w:val="clear" w:pos="8306"/>
        <w:tab w:val="right" w:pos="10466"/>
      </w:tabs>
      <w:rPr>
        <w:rFonts w:ascii="Cambria" w:hAnsi="Cambria"/>
      </w:rPr>
    </w:pPr>
    <w:r>
      <w:rPr>
        <w:rFonts w:ascii="Cambria" w:hAnsi="Cambria"/>
      </w:rPr>
      <w:t>Email: sales@mactecind.com;</w:t>
    </w:r>
    <w:r w:rsidRPr="007928C9">
      <w:rPr>
        <w:rFonts w:ascii="Cambria" w:hAnsi="Cambria"/>
      </w:rPr>
      <w:t xml:space="preserve"> </w:t>
    </w:r>
    <w:r>
      <w:rPr>
        <w:rFonts w:ascii="Cambria" w:hAnsi="Cambria"/>
      </w:rPr>
      <w:t xml:space="preserve">     </w:t>
    </w:r>
    <w:r w:rsidRPr="007928C9">
      <w:rPr>
        <w:rFonts w:ascii="Cambria" w:hAnsi="Cambria"/>
      </w:rPr>
      <w:t xml:space="preserve"> Tel: +86-13606633835</w:t>
    </w:r>
    <w:r>
      <w:rPr>
        <w:rFonts w:ascii="Cambria" w:hAnsi="Cambria"/>
      </w:rPr>
      <w:t xml:space="preserve">        Website: www.mactecind.com</w:t>
    </w:r>
    <w:r w:rsidRPr="007928C9">
      <w:rPr>
        <w:rFonts w:ascii="Cambria" w:hAnsi="Cambria"/>
      </w:rPr>
      <w:t xml:space="preserve">;   </w:t>
    </w:r>
    <w:r>
      <w:rPr>
        <w:rFonts w:ascii="Cambria" w:hAnsi="Cambria"/>
      </w:rPr>
      <w:t xml:space="preserve">  </w:t>
    </w:r>
    <w:r w:rsidRPr="007928C9">
      <w:rPr>
        <w:rFonts w:ascii="Cambria" w:hAnsi="Cambria"/>
      </w:rPr>
      <w:t xml:space="preserve"> </w:t>
    </w:r>
    <w:r>
      <w:rPr>
        <w:rFonts w:ascii="Cambria" w:hAnsi="Cambria"/>
      </w:rPr>
      <w:t xml:space="preserve">  Add: </w:t>
    </w:r>
    <w:smartTag w:uri="urn:schemas-microsoft-com:office:smarttags" w:element="place">
      <w:smartTag w:uri="urn:schemas-microsoft-com:office:smarttags" w:element="City">
        <w:r>
          <w:rPr>
            <w:rFonts w:ascii="Cambria" w:hAnsi="Cambria"/>
          </w:rPr>
          <w:t>Hangzhou</w:t>
        </w:r>
      </w:smartTag>
      <w:r>
        <w:rPr>
          <w:rFonts w:ascii="Cambria" w:hAnsi="Cambria"/>
        </w:rPr>
        <w:t xml:space="preserve">, </w:t>
      </w:r>
      <w:smartTag w:uri="urn:schemas-microsoft-com:office:smarttags" w:element="country-region">
        <w:r>
          <w:rPr>
            <w:rFonts w:ascii="Cambria" w:hAnsi="Cambria"/>
          </w:rPr>
          <w:t>China</w:t>
        </w:r>
      </w:smartTag>
    </w:smartTag>
    <w:r w:rsidRPr="007928C9">
      <w:rPr>
        <w:rFonts w:ascii="Cambria" w:hAnsi="Cambria"/>
      </w:rPr>
      <w:t xml:space="preserve"> </w:t>
    </w:r>
    <w:r w:rsidRPr="00925761">
      <w:rPr>
        <w:rFonts w:ascii="Cambria" w:hAnsi="Cambria"/>
      </w:rPr>
      <w:tab/>
      <w:t xml:space="preserve"> </w:t>
    </w:r>
    <w:fldSimple w:instr=" PAGE   \* MERGEFORMAT ">
      <w:r w:rsidRPr="001A49C3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982" w:rsidRDefault="00CB3982" w:rsidP="003F4A52">
      <w:r>
        <w:separator/>
      </w:r>
    </w:p>
  </w:footnote>
  <w:footnote w:type="continuationSeparator" w:id="0">
    <w:p w:rsidR="00CB3982" w:rsidRDefault="00CB3982" w:rsidP="003F4A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982" w:rsidRDefault="00CB3982" w:rsidP="003F4A52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982" w:rsidRPr="003F2DE1" w:rsidRDefault="00CB3982" w:rsidP="0091484C">
    <w:pPr>
      <w:pStyle w:val="Header"/>
      <w:pBdr>
        <w:bottom w:val="single" w:sz="6" w:space="3" w:color="auto"/>
      </w:pBdr>
      <w:jc w:val="both"/>
      <w:rPr>
        <w:color w:val="333399"/>
      </w:rPr>
    </w:pPr>
    <w:bookmarkStart w:id="1" w:name="OLE_LINK1"/>
    <w:bookmarkStart w:id="2" w:name="OLE_LINK2"/>
    <w:bookmarkStart w:id="3" w:name="_Hlk289162291"/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-11.8pt;width:157.5pt;height:38.25pt;z-index:251660288" filled="f" stroked="f">
          <v:textbox style="mso-next-textbox:#_x0000_s2049" inset="0,0,0,0">
            <w:txbxContent>
              <w:p w:rsidR="00CB3982" w:rsidRDefault="00CB3982" w:rsidP="003F2DE1">
                <w:pPr>
                  <w:rPr>
                    <w:rFonts w:ascii="Comic Sans MS" w:hAnsi="Comic Sans MS"/>
                    <w:color w:val="0000FF"/>
                    <w:sz w:val="18"/>
                    <w:szCs w:val="18"/>
                  </w:rPr>
                </w:pPr>
              </w:p>
              <w:p w:rsidR="00CB3982" w:rsidRPr="004E472F" w:rsidRDefault="00CB3982" w:rsidP="003F2DE1">
                <w:pPr>
                  <w:rPr>
                    <w:rFonts w:ascii="Comic Sans MS" w:hAnsi="Comic Sans MS"/>
                    <w:color w:val="0000FF"/>
                    <w:sz w:val="18"/>
                    <w:szCs w:val="18"/>
                  </w:rPr>
                </w:pPr>
                <w:r w:rsidRPr="004E472F">
                  <w:rPr>
                    <w:rFonts w:ascii="Comic Sans MS" w:hAnsi="Comic Sans MS"/>
                    <w:color w:val="0000FF"/>
                    <w:sz w:val="18"/>
                    <w:szCs w:val="18"/>
                  </w:rPr>
                  <w:t>STEELEX LTD</w:t>
                </w:r>
              </w:p>
              <w:p w:rsidR="00CB3982" w:rsidRPr="004E472F" w:rsidRDefault="00CB3982" w:rsidP="003F2DE1">
                <w:pPr>
                  <w:rPr>
                    <w:rFonts w:ascii="Comic Sans MS" w:hAnsi="Comic Sans MS"/>
                    <w:color w:val="0000FF"/>
                    <w:sz w:val="18"/>
                    <w:szCs w:val="18"/>
                  </w:rPr>
                </w:pPr>
                <w:r w:rsidRPr="004E472F">
                  <w:rPr>
                    <w:rFonts w:ascii="Comic Sans MS" w:hAnsi="Comic Sans MS"/>
                    <w:color w:val="0000FF"/>
                    <w:sz w:val="18"/>
                    <w:szCs w:val="18"/>
                  </w:rPr>
                  <w:t>MRY1025B Roll forming line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left:0;text-align:left;margin-left:395.25pt;margin-top:-11.8pt;width:126pt;height:38.25pt;z-index:251661312" stroked="f">
          <v:textbox style="mso-next-textbox:#_x0000_s2050" inset="0,0,0,0">
            <w:txbxContent>
              <w:p w:rsidR="00CB3982" w:rsidRDefault="00CB3982" w:rsidP="003F2DE1">
                <w:pPr>
                  <w:wordWrap w:val="0"/>
                  <w:jc w:val="right"/>
                  <w:rPr>
                    <w:rFonts w:ascii="Comic Sans MS" w:hAnsi="Comic Sans MS"/>
                    <w:color w:val="0000FF"/>
                    <w:sz w:val="18"/>
                    <w:szCs w:val="18"/>
                  </w:rPr>
                </w:pPr>
                <w:r>
                  <w:rPr>
                    <w:rFonts w:ascii="Comic Sans MS" w:hAnsi="Comic Sans MS"/>
                    <w:color w:val="0000FF"/>
                  </w:rPr>
                  <w:t xml:space="preserve"> </w:t>
                </w:r>
              </w:p>
              <w:p w:rsidR="00CB3982" w:rsidRDefault="00CB3982" w:rsidP="004E472F">
                <w:pPr>
                  <w:wordWrap w:val="0"/>
                  <w:jc w:val="right"/>
                  <w:rPr>
                    <w:rFonts w:ascii="Comic Sans MS" w:hAnsi="Comic Sans MS"/>
                    <w:color w:val="0000FF"/>
                    <w:sz w:val="18"/>
                    <w:szCs w:val="18"/>
                  </w:rPr>
                </w:pPr>
              </w:p>
              <w:p w:rsidR="00CB3982" w:rsidRPr="004E472F" w:rsidRDefault="00CB3982" w:rsidP="004E472F">
                <w:pPr>
                  <w:jc w:val="right"/>
                  <w:rPr>
                    <w:rFonts w:ascii="Comic Sans MS" w:hAnsi="Comic Sans MS"/>
                    <w:color w:val="0000FF"/>
                    <w:sz w:val="18"/>
                    <w:szCs w:val="18"/>
                  </w:rPr>
                </w:pPr>
                <w:smartTag w:uri="urn:schemas-microsoft-com:office:smarttags" w:element="country-region">
                  <w:smartTag w:uri="urn:schemas-microsoft-com:office:smarttags" w:element="country-region">
                    <w:r>
                      <w:rPr>
                        <w:rFonts w:ascii="Comic Sans MS" w:hAnsi="Comic Sans MS"/>
                        <w:color w:val="0000FF"/>
                        <w:sz w:val="18"/>
                        <w:szCs w:val="18"/>
                      </w:rPr>
                      <w:t>Hangzhou</w:t>
                    </w:r>
                  </w:smartTag>
                  <w:r>
                    <w:rPr>
                      <w:rFonts w:ascii="Comic Sans MS" w:hAnsi="Comic Sans MS"/>
                      <w:color w:val="0000FF"/>
                      <w:sz w:val="18"/>
                      <w:szCs w:val="18"/>
                    </w:rPr>
                    <w:t xml:space="preserve">, </w:t>
                  </w:r>
                  <w:smartTag w:uri="urn:schemas-microsoft-com:office:smarttags" w:element="country-region">
                    <w:r>
                      <w:rPr>
                        <w:rFonts w:ascii="Comic Sans MS" w:hAnsi="Comic Sans MS"/>
                        <w:color w:val="0000FF"/>
                        <w:sz w:val="18"/>
                        <w:szCs w:val="18"/>
                      </w:rPr>
                      <w:t>China</w:t>
                    </w:r>
                  </w:smartTag>
                </w:smartTag>
              </w:p>
            </w:txbxContent>
          </v:textbox>
        </v:shape>
      </w:pict>
    </w:r>
    <w:r>
      <w:rPr>
        <w:color w:val="333399"/>
      </w:rPr>
      <w:tab/>
      <w:t xml:space="preserve">                             </w:t>
    </w:r>
    <w:bookmarkEnd w:id="1"/>
    <w:bookmarkEnd w:id="2"/>
    <w:bookmarkEnd w:id="3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14.75pt;height:26.25pt;visibility:visible">
          <v:imagedata r:id="rId1" o:title="" cropbottom="20639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A52"/>
    <w:rsid w:val="00000284"/>
    <w:rsid w:val="00000891"/>
    <w:rsid w:val="0000299A"/>
    <w:rsid w:val="00002E0C"/>
    <w:rsid w:val="000042CD"/>
    <w:rsid w:val="00004370"/>
    <w:rsid w:val="00005DF7"/>
    <w:rsid w:val="000064FC"/>
    <w:rsid w:val="00007559"/>
    <w:rsid w:val="00007AEA"/>
    <w:rsid w:val="00010596"/>
    <w:rsid w:val="00010C01"/>
    <w:rsid w:val="00012050"/>
    <w:rsid w:val="000124E8"/>
    <w:rsid w:val="00014EB3"/>
    <w:rsid w:val="00016110"/>
    <w:rsid w:val="00016C01"/>
    <w:rsid w:val="00017CA1"/>
    <w:rsid w:val="000202B9"/>
    <w:rsid w:val="00020B56"/>
    <w:rsid w:val="00020C07"/>
    <w:rsid w:val="00021882"/>
    <w:rsid w:val="00021A38"/>
    <w:rsid w:val="00022390"/>
    <w:rsid w:val="000227BA"/>
    <w:rsid w:val="00023C6F"/>
    <w:rsid w:val="00023F4B"/>
    <w:rsid w:val="00024056"/>
    <w:rsid w:val="00024213"/>
    <w:rsid w:val="000243D5"/>
    <w:rsid w:val="0002518B"/>
    <w:rsid w:val="00025508"/>
    <w:rsid w:val="00025BDB"/>
    <w:rsid w:val="000269C0"/>
    <w:rsid w:val="00026E1A"/>
    <w:rsid w:val="000271F6"/>
    <w:rsid w:val="00027AF4"/>
    <w:rsid w:val="00031A3B"/>
    <w:rsid w:val="00032301"/>
    <w:rsid w:val="00032936"/>
    <w:rsid w:val="00032998"/>
    <w:rsid w:val="00033249"/>
    <w:rsid w:val="00033E85"/>
    <w:rsid w:val="00033EB4"/>
    <w:rsid w:val="0003448B"/>
    <w:rsid w:val="00034F75"/>
    <w:rsid w:val="00035283"/>
    <w:rsid w:val="00035644"/>
    <w:rsid w:val="00035C9C"/>
    <w:rsid w:val="000361B0"/>
    <w:rsid w:val="000378DA"/>
    <w:rsid w:val="00040062"/>
    <w:rsid w:val="00040227"/>
    <w:rsid w:val="00040CAF"/>
    <w:rsid w:val="00041937"/>
    <w:rsid w:val="00041DD4"/>
    <w:rsid w:val="000422DA"/>
    <w:rsid w:val="000432EA"/>
    <w:rsid w:val="00043F1E"/>
    <w:rsid w:val="00044D8E"/>
    <w:rsid w:val="000453E4"/>
    <w:rsid w:val="00045F74"/>
    <w:rsid w:val="000460D6"/>
    <w:rsid w:val="0004684D"/>
    <w:rsid w:val="00046CEC"/>
    <w:rsid w:val="0004711A"/>
    <w:rsid w:val="000474A4"/>
    <w:rsid w:val="000478B7"/>
    <w:rsid w:val="00050055"/>
    <w:rsid w:val="000504D0"/>
    <w:rsid w:val="00050975"/>
    <w:rsid w:val="00050E57"/>
    <w:rsid w:val="00051943"/>
    <w:rsid w:val="00051ABD"/>
    <w:rsid w:val="000533F2"/>
    <w:rsid w:val="00053AD3"/>
    <w:rsid w:val="00054C56"/>
    <w:rsid w:val="00054ECD"/>
    <w:rsid w:val="0005540C"/>
    <w:rsid w:val="00055624"/>
    <w:rsid w:val="000557DC"/>
    <w:rsid w:val="00055D78"/>
    <w:rsid w:val="000572D1"/>
    <w:rsid w:val="0006076A"/>
    <w:rsid w:val="00060E1D"/>
    <w:rsid w:val="00060E60"/>
    <w:rsid w:val="000614C0"/>
    <w:rsid w:val="000622BF"/>
    <w:rsid w:val="00062B9F"/>
    <w:rsid w:val="00062DA4"/>
    <w:rsid w:val="0006439C"/>
    <w:rsid w:val="00064B22"/>
    <w:rsid w:val="00065741"/>
    <w:rsid w:val="00065890"/>
    <w:rsid w:val="00066A86"/>
    <w:rsid w:val="00066B8D"/>
    <w:rsid w:val="00067019"/>
    <w:rsid w:val="000705D8"/>
    <w:rsid w:val="000706B5"/>
    <w:rsid w:val="00070A2D"/>
    <w:rsid w:val="00071449"/>
    <w:rsid w:val="000724B9"/>
    <w:rsid w:val="000725AF"/>
    <w:rsid w:val="00072D14"/>
    <w:rsid w:val="0007383C"/>
    <w:rsid w:val="00073ECA"/>
    <w:rsid w:val="00074CF1"/>
    <w:rsid w:val="00075166"/>
    <w:rsid w:val="00075357"/>
    <w:rsid w:val="00075632"/>
    <w:rsid w:val="00075BD9"/>
    <w:rsid w:val="000763BD"/>
    <w:rsid w:val="000779B9"/>
    <w:rsid w:val="00080C4A"/>
    <w:rsid w:val="00081929"/>
    <w:rsid w:val="00081D5D"/>
    <w:rsid w:val="000820B0"/>
    <w:rsid w:val="00083791"/>
    <w:rsid w:val="000846B3"/>
    <w:rsid w:val="000849AE"/>
    <w:rsid w:val="00084AF3"/>
    <w:rsid w:val="00084DEA"/>
    <w:rsid w:val="0008513C"/>
    <w:rsid w:val="0008612F"/>
    <w:rsid w:val="00086712"/>
    <w:rsid w:val="00086B91"/>
    <w:rsid w:val="00086C32"/>
    <w:rsid w:val="00086C3A"/>
    <w:rsid w:val="0008710A"/>
    <w:rsid w:val="00087A63"/>
    <w:rsid w:val="00087CC0"/>
    <w:rsid w:val="000930DA"/>
    <w:rsid w:val="00093E22"/>
    <w:rsid w:val="00094BC3"/>
    <w:rsid w:val="00094D06"/>
    <w:rsid w:val="00094E18"/>
    <w:rsid w:val="00096EE3"/>
    <w:rsid w:val="00096EF0"/>
    <w:rsid w:val="00097CD3"/>
    <w:rsid w:val="000A043A"/>
    <w:rsid w:val="000A1693"/>
    <w:rsid w:val="000A20D8"/>
    <w:rsid w:val="000A345B"/>
    <w:rsid w:val="000A3AE0"/>
    <w:rsid w:val="000A5BB3"/>
    <w:rsid w:val="000B1840"/>
    <w:rsid w:val="000B1911"/>
    <w:rsid w:val="000B1BF6"/>
    <w:rsid w:val="000B44D2"/>
    <w:rsid w:val="000B4AE9"/>
    <w:rsid w:val="000B59F1"/>
    <w:rsid w:val="000B5F75"/>
    <w:rsid w:val="000B630D"/>
    <w:rsid w:val="000B6382"/>
    <w:rsid w:val="000C08E7"/>
    <w:rsid w:val="000C22B1"/>
    <w:rsid w:val="000C2784"/>
    <w:rsid w:val="000C389B"/>
    <w:rsid w:val="000C44B9"/>
    <w:rsid w:val="000C472C"/>
    <w:rsid w:val="000C578A"/>
    <w:rsid w:val="000C59C7"/>
    <w:rsid w:val="000C59FD"/>
    <w:rsid w:val="000C6402"/>
    <w:rsid w:val="000C6568"/>
    <w:rsid w:val="000C718B"/>
    <w:rsid w:val="000D1466"/>
    <w:rsid w:val="000D1613"/>
    <w:rsid w:val="000D1CE3"/>
    <w:rsid w:val="000D20B7"/>
    <w:rsid w:val="000D2E28"/>
    <w:rsid w:val="000D3718"/>
    <w:rsid w:val="000D44D5"/>
    <w:rsid w:val="000D519C"/>
    <w:rsid w:val="000D611B"/>
    <w:rsid w:val="000D6231"/>
    <w:rsid w:val="000D7355"/>
    <w:rsid w:val="000D74C0"/>
    <w:rsid w:val="000D761D"/>
    <w:rsid w:val="000E0689"/>
    <w:rsid w:val="000E1ECB"/>
    <w:rsid w:val="000E2050"/>
    <w:rsid w:val="000E2320"/>
    <w:rsid w:val="000E276D"/>
    <w:rsid w:val="000E2805"/>
    <w:rsid w:val="000E33EF"/>
    <w:rsid w:val="000E35B7"/>
    <w:rsid w:val="000E43CA"/>
    <w:rsid w:val="000E4A85"/>
    <w:rsid w:val="000E574E"/>
    <w:rsid w:val="000E5EB4"/>
    <w:rsid w:val="000E6307"/>
    <w:rsid w:val="000E6877"/>
    <w:rsid w:val="000E74AC"/>
    <w:rsid w:val="000F045E"/>
    <w:rsid w:val="000F050C"/>
    <w:rsid w:val="000F054B"/>
    <w:rsid w:val="000F0DB4"/>
    <w:rsid w:val="000F1246"/>
    <w:rsid w:val="000F19E1"/>
    <w:rsid w:val="000F1E50"/>
    <w:rsid w:val="000F1EF1"/>
    <w:rsid w:val="000F24EE"/>
    <w:rsid w:val="000F2F8E"/>
    <w:rsid w:val="000F3122"/>
    <w:rsid w:val="000F3D91"/>
    <w:rsid w:val="000F3F66"/>
    <w:rsid w:val="000F5940"/>
    <w:rsid w:val="000F5C1A"/>
    <w:rsid w:val="000F5FB8"/>
    <w:rsid w:val="000F6226"/>
    <w:rsid w:val="00101458"/>
    <w:rsid w:val="00101C07"/>
    <w:rsid w:val="00103463"/>
    <w:rsid w:val="00103646"/>
    <w:rsid w:val="0010447B"/>
    <w:rsid w:val="00104815"/>
    <w:rsid w:val="00104CF3"/>
    <w:rsid w:val="00104F7B"/>
    <w:rsid w:val="00105F61"/>
    <w:rsid w:val="00106EC9"/>
    <w:rsid w:val="0010705B"/>
    <w:rsid w:val="00107353"/>
    <w:rsid w:val="001079E9"/>
    <w:rsid w:val="00107AAF"/>
    <w:rsid w:val="00107D0D"/>
    <w:rsid w:val="00110674"/>
    <w:rsid w:val="0011088F"/>
    <w:rsid w:val="001110EA"/>
    <w:rsid w:val="001112BF"/>
    <w:rsid w:val="0011144F"/>
    <w:rsid w:val="00111609"/>
    <w:rsid w:val="0011199E"/>
    <w:rsid w:val="001119D6"/>
    <w:rsid w:val="00111A37"/>
    <w:rsid w:val="00111E24"/>
    <w:rsid w:val="00112305"/>
    <w:rsid w:val="00112314"/>
    <w:rsid w:val="001125CD"/>
    <w:rsid w:val="00116578"/>
    <w:rsid w:val="00116815"/>
    <w:rsid w:val="00116919"/>
    <w:rsid w:val="001170AC"/>
    <w:rsid w:val="0012034C"/>
    <w:rsid w:val="0012049C"/>
    <w:rsid w:val="001218CC"/>
    <w:rsid w:val="001219DF"/>
    <w:rsid w:val="00121A36"/>
    <w:rsid w:val="00122F53"/>
    <w:rsid w:val="00123509"/>
    <w:rsid w:val="00123A3F"/>
    <w:rsid w:val="00124869"/>
    <w:rsid w:val="00124E33"/>
    <w:rsid w:val="00126803"/>
    <w:rsid w:val="00126C29"/>
    <w:rsid w:val="00127C66"/>
    <w:rsid w:val="001300EF"/>
    <w:rsid w:val="001317F2"/>
    <w:rsid w:val="001325C9"/>
    <w:rsid w:val="00133429"/>
    <w:rsid w:val="00135B71"/>
    <w:rsid w:val="00135D7F"/>
    <w:rsid w:val="00135E3E"/>
    <w:rsid w:val="001365DE"/>
    <w:rsid w:val="00136B52"/>
    <w:rsid w:val="00136B72"/>
    <w:rsid w:val="001374DC"/>
    <w:rsid w:val="0013778F"/>
    <w:rsid w:val="00137A9B"/>
    <w:rsid w:val="00140130"/>
    <w:rsid w:val="0014110F"/>
    <w:rsid w:val="0014178D"/>
    <w:rsid w:val="00142004"/>
    <w:rsid w:val="00142932"/>
    <w:rsid w:val="00143497"/>
    <w:rsid w:val="0014379A"/>
    <w:rsid w:val="00144284"/>
    <w:rsid w:val="001445E2"/>
    <w:rsid w:val="00144A76"/>
    <w:rsid w:val="00144B19"/>
    <w:rsid w:val="00145671"/>
    <w:rsid w:val="00145D38"/>
    <w:rsid w:val="0014614D"/>
    <w:rsid w:val="00147676"/>
    <w:rsid w:val="001476A9"/>
    <w:rsid w:val="001502FD"/>
    <w:rsid w:val="00150495"/>
    <w:rsid w:val="001506BF"/>
    <w:rsid w:val="00151400"/>
    <w:rsid w:val="00151472"/>
    <w:rsid w:val="00152323"/>
    <w:rsid w:val="001539ED"/>
    <w:rsid w:val="001540A2"/>
    <w:rsid w:val="00154119"/>
    <w:rsid w:val="001549D1"/>
    <w:rsid w:val="001552AE"/>
    <w:rsid w:val="001562C3"/>
    <w:rsid w:val="001575D1"/>
    <w:rsid w:val="00157E69"/>
    <w:rsid w:val="0016091D"/>
    <w:rsid w:val="00160ADA"/>
    <w:rsid w:val="00160D13"/>
    <w:rsid w:val="00161283"/>
    <w:rsid w:val="001612B7"/>
    <w:rsid w:val="001627C3"/>
    <w:rsid w:val="001631F7"/>
    <w:rsid w:val="001636D8"/>
    <w:rsid w:val="00164524"/>
    <w:rsid w:val="00164A92"/>
    <w:rsid w:val="00165937"/>
    <w:rsid w:val="00167395"/>
    <w:rsid w:val="0016798C"/>
    <w:rsid w:val="001713EE"/>
    <w:rsid w:val="00171466"/>
    <w:rsid w:val="001720E0"/>
    <w:rsid w:val="00172548"/>
    <w:rsid w:val="00172E06"/>
    <w:rsid w:val="00172ECF"/>
    <w:rsid w:val="0017300B"/>
    <w:rsid w:val="001741FB"/>
    <w:rsid w:val="00175477"/>
    <w:rsid w:val="001758E7"/>
    <w:rsid w:val="001759FD"/>
    <w:rsid w:val="00175B79"/>
    <w:rsid w:val="00176561"/>
    <w:rsid w:val="001774BC"/>
    <w:rsid w:val="0017774C"/>
    <w:rsid w:val="00180268"/>
    <w:rsid w:val="00180B26"/>
    <w:rsid w:val="001818FD"/>
    <w:rsid w:val="001830E4"/>
    <w:rsid w:val="0018532E"/>
    <w:rsid w:val="001855BD"/>
    <w:rsid w:val="001858AA"/>
    <w:rsid w:val="001864E7"/>
    <w:rsid w:val="00186692"/>
    <w:rsid w:val="00186F7E"/>
    <w:rsid w:val="001900D0"/>
    <w:rsid w:val="00190BA4"/>
    <w:rsid w:val="00191157"/>
    <w:rsid w:val="0019323D"/>
    <w:rsid w:val="00193A0E"/>
    <w:rsid w:val="00193E8A"/>
    <w:rsid w:val="00194398"/>
    <w:rsid w:val="0019615E"/>
    <w:rsid w:val="0019750F"/>
    <w:rsid w:val="00197D56"/>
    <w:rsid w:val="001A047B"/>
    <w:rsid w:val="001A2A09"/>
    <w:rsid w:val="001A2E8C"/>
    <w:rsid w:val="001A3674"/>
    <w:rsid w:val="001A374C"/>
    <w:rsid w:val="001A4993"/>
    <w:rsid w:val="001A49C3"/>
    <w:rsid w:val="001A506D"/>
    <w:rsid w:val="001A5975"/>
    <w:rsid w:val="001A5E52"/>
    <w:rsid w:val="001A6814"/>
    <w:rsid w:val="001A6C63"/>
    <w:rsid w:val="001A70BC"/>
    <w:rsid w:val="001A754C"/>
    <w:rsid w:val="001B0B0F"/>
    <w:rsid w:val="001B19E0"/>
    <w:rsid w:val="001B1B38"/>
    <w:rsid w:val="001B1F9A"/>
    <w:rsid w:val="001B2195"/>
    <w:rsid w:val="001B3367"/>
    <w:rsid w:val="001B3849"/>
    <w:rsid w:val="001B3C48"/>
    <w:rsid w:val="001B57D3"/>
    <w:rsid w:val="001B6404"/>
    <w:rsid w:val="001B6481"/>
    <w:rsid w:val="001B65C2"/>
    <w:rsid w:val="001B675C"/>
    <w:rsid w:val="001B7FCA"/>
    <w:rsid w:val="001C07F0"/>
    <w:rsid w:val="001C09F8"/>
    <w:rsid w:val="001C12E8"/>
    <w:rsid w:val="001C1F1E"/>
    <w:rsid w:val="001C1F6A"/>
    <w:rsid w:val="001C209E"/>
    <w:rsid w:val="001C2568"/>
    <w:rsid w:val="001C25D1"/>
    <w:rsid w:val="001C3423"/>
    <w:rsid w:val="001C349C"/>
    <w:rsid w:val="001C3626"/>
    <w:rsid w:val="001C3A91"/>
    <w:rsid w:val="001C3F94"/>
    <w:rsid w:val="001C426B"/>
    <w:rsid w:val="001C5027"/>
    <w:rsid w:val="001C52AC"/>
    <w:rsid w:val="001C5EF3"/>
    <w:rsid w:val="001D1791"/>
    <w:rsid w:val="001D1A9A"/>
    <w:rsid w:val="001D2055"/>
    <w:rsid w:val="001D2784"/>
    <w:rsid w:val="001D4AB8"/>
    <w:rsid w:val="001D578E"/>
    <w:rsid w:val="001D642A"/>
    <w:rsid w:val="001D7389"/>
    <w:rsid w:val="001D7F55"/>
    <w:rsid w:val="001E065D"/>
    <w:rsid w:val="001E111E"/>
    <w:rsid w:val="001E19A5"/>
    <w:rsid w:val="001E201A"/>
    <w:rsid w:val="001E2955"/>
    <w:rsid w:val="001E4653"/>
    <w:rsid w:val="001E495E"/>
    <w:rsid w:val="001E4C26"/>
    <w:rsid w:val="001E535E"/>
    <w:rsid w:val="001E74B3"/>
    <w:rsid w:val="001E7D83"/>
    <w:rsid w:val="001F0545"/>
    <w:rsid w:val="001F2F96"/>
    <w:rsid w:val="001F3D38"/>
    <w:rsid w:val="001F4CBB"/>
    <w:rsid w:val="001F5466"/>
    <w:rsid w:val="001F56DC"/>
    <w:rsid w:val="001F5926"/>
    <w:rsid w:val="001F6068"/>
    <w:rsid w:val="001F6443"/>
    <w:rsid w:val="001F6B28"/>
    <w:rsid w:val="001F6CFD"/>
    <w:rsid w:val="001F7250"/>
    <w:rsid w:val="001F7351"/>
    <w:rsid w:val="001F7A7F"/>
    <w:rsid w:val="001F7DFC"/>
    <w:rsid w:val="00200261"/>
    <w:rsid w:val="00200A59"/>
    <w:rsid w:val="00202695"/>
    <w:rsid w:val="0020282D"/>
    <w:rsid w:val="00203675"/>
    <w:rsid w:val="0020430F"/>
    <w:rsid w:val="00205429"/>
    <w:rsid w:val="00206446"/>
    <w:rsid w:val="00206A76"/>
    <w:rsid w:val="00206D7D"/>
    <w:rsid w:val="002074E7"/>
    <w:rsid w:val="00207A14"/>
    <w:rsid w:val="00207EC0"/>
    <w:rsid w:val="00211377"/>
    <w:rsid w:val="0021306C"/>
    <w:rsid w:val="00213E1C"/>
    <w:rsid w:val="00213F55"/>
    <w:rsid w:val="002140E4"/>
    <w:rsid w:val="002144BE"/>
    <w:rsid w:val="0021469D"/>
    <w:rsid w:val="002149EB"/>
    <w:rsid w:val="00216167"/>
    <w:rsid w:val="002164C2"/>
    <w:rsid w:val="00221119"/>
    <w:rsid w:val="00222876"/>
    <w:rsid w:val="002238B7"/>
    <w:rsid w:val="002240F6"/>
    <w:rsid w:val="00224AEE"/>
    <w:rsid w:val="0022548C"/>
    <w:rsid w:val="00225E02"/>
    <w:rsid w:val="00226F31"/>
    <w:rsid w:val="002271C9"/>
    <w:rsid w:val="0022751F"/>
    <w:rsid w:val="00227878"/>
    <w:rsid w:val="002278D9"/>
    <w:rsid w:val="002305DC"/>
    <w:rsid w:val="00230693"/>
    <w:rsid w:val="002332C0"/>
    <w:rsid w:val="00233FC9"/>
    <w:rsid w:val="00234779"/>
    <w:rsid w:val="00234AE1"/>
    <w:rsid w:val="00234BD8"/>
    <w:rsid w:val="00235559"/>
    <w:rsid w:val="00235786"/>
    <w:rsid w:val="00235C35"/>
    <w:rsid w:val="0023624D"/>
    <w:rsid w:val="00236445"/>
    <w:rsid w:val="002370A6"/>
    <w:rsid w:val="00237BBE"/>
    <w:rsid w:val="00237D30"/>
    <w:rsid w:val="002416E5"/>
    <w:rsid w:val="0024291D"/>
    <w:rsid w:val="00242A1F"/>
    <w:rsid w:val="00242B8D"/>
    <w:rsid w:val="002433F7"/>
    <w:rsid w:val="002445CA"/>
    <w:rsid w:val="00244718"/>
    <w:rsid w:val="002453F6"/>
    <w:rsid w:val="002454D4"/>
    <w:rsid w:val="00245CD3"/>
    <w:rsid w:val="002462F1"/>
    <w:rsid w:val="00246712"/>
    <w:rsid w:val="002469B6"/>
    <w:rsid w:val="002477A1"/>
    <w:rsid w:val="00251BF3"/>
    <w:rsid w:val="002525E0"/>
    <w:rsid w:val="002526AB"/>
    <w:rsid w:val="00253963"/>
    <w:rsid w:val="002550FE"/>
    <w:rsid w:val="002562B0"/>
    <w:rsid w:val="002563CB"/>
    <w:rsid w:val="00256D08"/>
    <w:rsid w:val="00257353"/>
    <w:rsid w:val="002574DC"/>
    <w:rsid w:val="00260EE7"/>
    <w:rsid w:val="00261605"/>
    <w:rsid w:val="00261DF0"/>
    <w:rsid w:val="002620B4"/>
    <w:rsid w:val="00262697"/>
    <w:rsid w:val="002626CE"/>
    <w:rsid w:val="002636B5"/>
    <w:rsid w:val="002636CB"/>
    <w:rsid w:val="0026372E"/>
    <w:rsid w:val="0026385C"/>
    <w:rsid w:val="00264AAC"/>
    <w:rsid w:val="0026664C"/>
    <w:rsid w:val="002668C7"/>
    <w:rsid w:val="002669A6"/>
    <w:rsid w:val="00266DD5"/>
    <w:rsid w:val="002672AB"/>
    <w:rsid w:val="00267574"/>
    <w:rsid w:val="002702F5"/>
    <w:rsid w:val="00271EEF"/>
    <w:rsid w:val="00272891"/>
    <w:rsid w:val="00273015"/>
    <w:rsid w:val="00273EE8"/>
    <w:rsid w:val="0027462D"/>
    <w:rsid w:val="002766CF"/>
    <w:rsid w:val="002768BF"/>
    <w:rsid w:val="002773C6"/>
    <w:rsid w:val="00277D26"/>
    <w:rsid w:val="00277FAB"/>
    <w:rsid w:val="002804D8"/>
    <w:rsid w:val="00281AE1"/>
    <w:rsid w:val="00282583"/>
    <w:rsid w:val="002825A3"/>
    <w:rsid w:val="00282762"/>
    <w:rsid w:val="002828FC"/>
    <w:rsid w:val="002830DF"/>
    <w:rsid w:val="0028396E"/>
    <w:rsid w:val="00283B4F"/>
    <w:rsid w:val="002840F9"/>
    <w:rsid w:val="00284E85"/>
    <w:rsid w:val="002853EB"/>
    <w:rsid w:val="00285784"/>
    <w:rsid w:val="002857CD"/>
    <w:rsid w:val="00286BE5"/>
    <w:rsid w:val="00286D01"/>
    <w:rsid w:val="00287D2F"/>
    <w:rsid w:val="00287F94"/>
    <w:rsid w:val="002901F2"/>
    <w:rsid w:val="00290C5C"/>
    <w:rsid w:val="00290D59"/>
    <w:rsid w:val="0029120C"/>
    <w:rsid w:val="002919C3"/>
    <w:rsid w:val="00291B0A"/>
    <w:rsid w:val="0029299F"/>
    <w:rsid w:val="00293C8B"/>
    <w:rsid w:val="00293FE1"/>
    <w:rsid w:val="00294503"/>
    <w:rsid w:val="00294AE1"/>
    <w:rsid w:val="0029511B"/>
    <w:rsid w:val="0029586C"/>
    <w:rsid w:val="00295DCD"/>
    <w:rsid w:val="002969DE"/>
    <w:rsid w:val="00296D63"/>
    <w:rsid w:val="002975CD"/>
    <w:rsid w:val="002A0255"/>
    <w:rsid w:val="002A2490"/>
    <w:rsid w:val="002A2B08"/>
    <w:rsid w:val="002A3200"/>
    <w:rsid w:val="002A32B1"/>
    <w:rsid w:val="002A372C"/>
    <w:rsid w:val="002A382D"/>
    <w:rsid w:val="002A3853"/>
    <w:rsid w:val="002A3AD7"/>
    <w:rsid w:val="002A3B22"/>
    <w:rsid w:val="002A3D9A"/>
    <w:rsid w:val="002A4034"/>
    <w:rsid w:val="002A4133"/>
    <w:rsid w:val="002A5069"/>
    <w:rsid w:val="002A5524"/>
    <w:rsid w:val="002A584D"/>
    <w:rsid w:val="002A657A"/>
    <w:rsid w:val="002A6809"/>
    <w:rsid w:val="002B1CC6"/>
    <w:rsid w:val="002B2DD3"/>
    <w:rsid w:val="002B4043"/>
    <w:rsid w:val="002B4705"/>
    <w:rsid w:val="002B51BD"/>
    <w:rsid w:val="002B5845"/>
    <w:rsid w:val="002B68AC"/>
    <w:rsid w:val="002B6FD9"/>
    <w:rsid w:val="002B74E5"/>
    <w:rsid w:val="002B789E"/>
    <w:rsid w:val="002C06E5"/>
    <w:rsid w:val="002C0D28"/>
    <w:rsid w:val="002C104B"/>
    <w:rsid w:val="002C119E"/>
    <w:rsid w:val="002C1457"/>
    <w:rsid w:val="002C3EFA"/>
    <w:rsid w:val="002C3F58"/>
    <w:rsid w:val="002C490B"/>
    <w:rsid w:val="002C585A"/>
    <w:rsid w:val="002C6648"/>
    <w:rsid w:val="002C6781"/>
    <w:rsid w:val="002C700F"/>
    <w:rsid w:val="002D0639"/>
    <w:rsid w:val="002D21F7"/>
    <w:rsid w:val="002D222D"/>
    <w:rsid w:val="002D2B4D"/>
    <w:rsid w:val="002D3714"/>
    <w:rsid w:val="002D39D2"/>
    <w:rsid w:val="002D3AC9"/>
    <w:rsid w:val="002D421E"/>
    <w:rsid w:val="002D4E88"/>
    <w:rsid w:val="002D4F94"/>
    <w:rsid w:val="002D5E94"/>
    <w:rsid w:val="002D6DD4"/>
    <w:rsid w:val="002D71CA"/>
    <w:rsid w:val="002D735A"/>
    <w:rsid w:val="002D7C6B"/>
    <w:rsid w:val="002E0545"/>
    <w:rsid w:val="002E13EB"/>
    <w:rsid w:val="002E26D3"/>
    <w:rsid w:val="002E2937"/>
    <w:rsid w:val="002E2B06"/>
    <w:rsid w:val="002E2C34"/>
    <w:rsid w:val="002E3299"/>
    <w:rsid w:val="002E3B8F"/>
    <w:rsid w:val="002E3C4D"/>
    <w:rsid w:val="002E4015"/>
    <w:rsid w:val="002E441E"/>
    <w:rsid w:val="002E46B6"/>
    <w:rsid w:val="002E5561"/>
    <w:rsid w:val="002E58B9"/>
    <w:rsid w:val="002E720D"/>
    <w:rsid w:val="002E7954"/>
    <w:rsid w:val="002F019C"/>
    <w:rsid w:val="002F0720"/>
    <w:rsid w:val="002F149E"/>
    <w:rsid w:val="002F1A53"/>
    <w:rsid w:val="002F2407"/>
    <w:rsid w:val="002F269A"/>
    <w:rsid w:val="002F2CBB"/>
    <w:rsid w:val="002F3123"/>
    <w:rsid w:val="002F391E"/>
    <w:rsid w:val="002F416D"/>
    <w:rsid w:val="002F4534"/>
    <w:rsid w:val="002F4E6E"/>
    <w:rsid w:val="002F6592"/>
    <w:rsid w:val="002F661B"/>
    <w:rsid w:val="002F6AD2"/>
    <w:rsid w:val="002F7193"/>
    <w:rsid w:val="002F759A"/>
    <w:rsid w:val="002F7817"/>
    <w:rsid w:val="002F7A4D"/>
    <w:rsid w:val="002F7A7F"/>
    <w:rsid w:val="002F7B8C"/>
    <w:rsid w:val="002F7F34"/>
    <w:rsid w:val="00300BA5"/>
    <w:rsid w:val="00300E36"/>
    <w:rsid w:val="0030109F"/>
    <w:rsid w:val="00301C88"/>
    <w:rsid w:val="00301F5C"/>
    <w:rsid w:val="0030214D"/>
    <w:rsid w:val="0030235B"/>
    <w:rsid w:val="0030405A"/>
    <w:rsid w:val="00304FB3"/>
    <w:rsid w:val="00305B80"/>
    <w:rsid w:val="00305FF7"/>
    <w:rsid w:val="00306190"/>
    <w:rsid w:val="00306A1F"/>
    <w:rsid w:val="003070F8"/>
    <w:rsid w:val="00307489"/>
    <w:rsid w:val="00307A2C"/>
    <w:rsid w:val="00307F4A"/>
    <w:rsid w:val="003115B9"/>
    <w:rsid w:val="0031177C"/>
    <w:rsid w:val="00311B0F"/>
    <w:rsid w:val="00311E4F"/>
    <w:rsid w:val="003131B3"/>
    <w:rsid w:val="00313AB2"/>
    <w:rsid w:val="00314021"/>
    <w:rsid w:val="003152C5"/>
    <w:rsid w:val="003152DB"/>
    <w:rsid w:val="00315376"/>
    <w:rsid w:val="00317410"/>
    <w:rsid w:val="003177D7"/>
    <w:rsid w:val="00317FA0"/>
    <w:rsid w:val="0032002B"/>
    <w:rsid w:val="003221B3"/>
    <w:rsid w:val="003224ED"/>
    <w:rsid w:val="0032266A"/>
    <w:rsid w:val="00322DFF"/>
    <w:rsid w:val="00323133"/>
    <w:rsid w:val="0032337D"/>
    <w:rsid w:val="003238A7"/>
    <w:rsid w:val="00324503"/>
    <w:rsid w:val="00324A6B"/>
    <w:rsid w:val="00324B86"/>
    <w:rsid w:val="00326717"/>
    <w:rsid w:val="0032675D"/>
    <w:rsid w:val="003273D4"/>
    <w:rsid w:val="003279AE"/>
    <w:rsid w:val="00330192"/>
    <w:rsid w:val="00330424"/>
    <w:rsid w:val="00330699"/>
    <w:rsid w:val="00331C2B"/>
    <w:rsid w:val="00332115"/>
    <w:rsid w:val="003332CA"/>
    <w:rsid w:val="00333FAC"/>
    <w:rsid w:val="00335BD7"/>
    <w:rsid w:val="00336399"/>
    <w:rsid w:val="003364FF"/>
    <w:rsid w:val="00336B1C"/>
    <w:rsid w:val="00336F35"/>
    <w:rsid w:val="003375BC"/>
    <w:rsid w:val="003375C5"/>
    <w:rsid w:val="00340E33"/>
    <w:rsid w:val="003410D1"/>
    <w:rsid w:val="00341B79"/>
    <w:rsid w:val="00341E51"/>
    <w:rsid w:val="00342054"/>
    <w:rsid w:val="00342A8F"/>
    <w:rsid w:val="00343334"/>
    <w:rsid w:val="00344754"/>
    <w:rsid w:val="0034506C"/>
    <w:rsid w:val="00345A3A"/>
    <w:rsid w:val="00345C0B"/>
    <w:rsid w:val="00346D0B"/>
    <w:rsid w:val="00347EA7"/>
    <w:rsid w:val="0035134D"/>
    <w:rsid w:val="0035153A"/>
    <w:rsid w:val="00351A73"/>
    <w:rsid w:val="00351C09"/>
    <w:rsid w:val="003527D9"/>
    <w:rsid w:val="00352E2D"/>
    <w:rsid w:val="003530FB"/>
    <w:rsid w:val="00353148"/>
    <w:rsid w:val="003536C2"/>
    <w:rsid w:val="00353721"/>
    <w:rsid w:val="00353813"/>
    <w:rsid w:val="00354033"/>
    <w:rsid w:val="00354084"/>
    <w:rsid w:val="003547A1"/>
    <w:rsid w:val="003548AE"/>
    <w:rsid w:val="0035577B"/>
    <w:rsid w:val="003558A8"/>
    <w:rsid w:val="00356884"/>
    <w:rsid w:val="0036127C"/>
    <w:rsid w:val="003619CE"/>
    <w:rsid w:val="00361F1D"/>
    <w:rsid w:val="00361F91"/>
    <w:rsid w:val="00362309"/>
    <w:rsid w:val="00362343"/>
    <w:rsid w:val="00362C26"/>
    <w:rsid w:val="003637E7"/>
    <w:rsid w:val="00363C55"/>
    <w:rsid w:val="003640FE"/>
    <w:rsid w:val="0036435D"/>
    <w:rsid w:val="0036491A"/>
    <w:rsid w:val="00364F3B"/>
    <w:rsid w:val="00364F98"/>
    <w:rsid w:val="003655FE"/>
    <w:rsid w:val="003656C4"/>
    <w:rsid w:val="00365D10"/>
    <w:rsid w:val="0036676B"/>
    <w:rsid w:val="003669C8"/>
    <w:rsid w:val="00367240"/>
    <w:rsid w:val="0036742A"/>
    <w:rsid w:val="003676BF"/>
    <w:rsid w:val="003678EE"/>
    <w:rsid w:val="00367B26"/>
    <w:rsid w:val="00370B58"/>
    <w:rsid w:val="003721BD"/>
    <w:rsid w:val="003728D8"/>
    <w:rsid w:val="00372CC8"/>
    <w:rsid w:val="003755DE"/>
    <w:rsid w:val="00375A76"/>
    <w:rsid w:val="00375C13"/>
    <w:rsid w:val="00375FE8"/>
    <w:rsid w:val="0037684C"/>
    <w:rsid w:val="00376FAA"/>
    <w:rsid w:val="00377547"/>
    <w:rsid w:val="003803D3"/>
    <w:rsid w:val="003807F6"/>
    <w:rsid w:val="0038086F"/>
    <w:rsid w:val="00380941"/>
    <w:rsid w:val="0038098D"/>
    <w:rsid w:val="003819AA"/>
    <w:rsid w:val="00381CA0"/>
    <w:rsid w:val="00383116"/>
    <w:rsid w:val="003843B9"/>
    <w:rsid w:val="00385F09"/>
    <w:rsid w:val="00386547"/>
    <w:rsid w:val="0038654D"/>
    <w:rsid w:val="00386E0A"/>
    <w:rsid w:val="00390F55"/>
    <w:rsid w:val="00391E81"/>
    <w:rsid w:val="00391E8E"/>
    <w:rsid w:val="00392652"/>
    <w:rsid w:val="00392913"/>
    <w:rsid w:val="00392FDE"/>
    <w:rsid w:val="003936B9"/>
    <w:rsid w:val="00393D6E"/>
    <w:rsid w:val="0039402E"/>
    <w:rsid w:val="00394312"/>
    <w:rsid w:val="003943D8"/>
    <w:rsid w:val="003947D9"/>
    <w:rsid w:val="003948E8"/>
    <w:rsid w:val="003949C0"/>
    <w:rsid w:val="003960DC"/>
    <w:rsid w:val="00397F4B"/>
    <w:rsid w:val="003A2087"/>
    <w:rsid w:val="003A2531"/>
    <w:rsid w:val="003A2568"/>
    <w:rsid w:val="003A2EC7"/>
    <w:rsid w:val="003A3106"/>
    <w:rsid w:val="003A329B"/>
    <w:rsid w:val="003A351D"/>
    <w:rsid w:val="003A3AF6"/>
    <w:rsid w:val="003A4563"/>
    <w:rsid w:val="003A4615"/>
    <w:rsid w:val="003A477F"/>
    <w:rsid w:val="003A4ED4"/>
    <w:rsid w:val="003A5827"/>
    <w:rsid w:val="003A58D1"/>
    <w:rsid w:val="003A5DDD"/>
    <w:rsid w:val="003A5E3D"/>
    <w:rsid w:val="003A5EF6"/>
    <w:rsid w:val="003A6E09"/>
    <w:rsid w:val="003A711E"/>
    <w:rsid w:val="003A7373"/>
    <w:rsid w:val="003A7831"/>
    <w:rsid w:val="003A78FB"/>
    <w:rsid w:val="003B0618"/>
    <w:rsid w:val="003B1757"/>
    <w:rsid w:val="003B1D3B"/>
    <w:rsid w:val="003B30CB"/>
    <w:rsid w:val="003B3D73"/>
    <w:rsid w:val="003B3DA1"/>
    <w:rsid w:val="003B402F"/>
    <w:rsid w:val="003B415B"/>
    <w:rsid w:val="003B47A3"/>
    <w:rsid w:val="003B4890"/>
    <w:rsid w:val="003B5A3F"/>
    <w:rsid w:val="003B6735"/>
    <w:rsid w:val="003B6908"/>
    <w:rsid w:val="003B6CB7"/>
    <w:rsid w:val="003C0258"/>
    <w:rsid w:val="003C04CA"/>
    <w:rsid w:val="003C295A"/>
    <w:rsid w:val="003C3A77"/>
    <w:rsid w:val="003C4B16"/>
    <w:rsid w:val="003C500C"/>
    <w:rsid w:val="003C5D45"/>
    <w:rsid w:val="003C5EF1"/>
    <w:rsid w:val="003C6E6F"/>
    <w:rsid w:val="003C7300"/>
    <w:rsid w:val="003D02D9"/>
    <w:rsid w:val="003D12FC"/>
    <w:rsid w:val="003D2195"/>
    <w:rsid w:val="003D2BF8"/>
    <w:rsid w:val="003D336F"/>
    <w:rsid w:val="003D35DC"/>
    <w:rsid w:val="003D492E"/>
    <w:rsid w:val="003D726A"/>
    <w:rsid w:val="003E093F"/>
    <w:rsid w:val="003E0F88"/>
    <w:rsid w:val="003E16FA"/>
    <w:rsid w:val="003E2336"/>
    <w:rsid w:val="003E26A1"/>
    <w:rsid w:val="003E333D"/>
    <w:rsid w:val="003E3A2A"/>
    <w:rsid w:val="003E44F1"/>
    <w:rsid w:val="003E4751"/>
    <w:rsid w:val="003E5066"/>
    <w:rsid w:val="003E57FF"/>
    <w:rsid w:val="003E6177"/>
    <w:rsid w:val="003E6E21"/>
    <w:rsid w:val="003E783D"/>
    <w:rsid w:val="003F113F"/>
    <w:rsid w:val="003F1647"/>
    <w:rsid w:val="003F17E6"/>
    <w:rsid w:val="003F24A3"/>
    <w:rsid w:val="003F2DE1"/>
    <w:rsid w:val="003F455D"/>
    <w:rsid w:val="003F47F8"/>
    <w:rsid w:val="003F4A52"/>
    <w:rsid w:val="003F6D33"/>
    <w:rsid w:val="003F7AC4"/>
    <w:rsid w:val="00400791"/>
    <w:rsid w:val="00401017"/>
    <w:rsid w:val="00402CF6"/>
    <w:rsid w:val="004030FB"/>
    <w:rsid w:val="004040B8"/>
    <w:rsid w:val="00404505"/>
    <w:rsid w:val="00404B4A"/>
    <w:rsid w:val="00404B6B"/>
    <w:rsid w:val="004054BF"/>
    <w:rsid w:val="0040580E"/>
    <w:rsid w:val="00405B00"/>
    <w:rsid w:val="00406B39"/>
    <w:rsid w:val="004076FD"/>
    <w:rsid w:val="00407739"/>
    <w:rsid w:val="00410731"/>
    <w:rsid w:val="00410AC7"/>
    <w:rsid w:val="00411BCA"/>
    <w:rsid w:val="00412353"/>
    <w:rsid w:val="004124F6"/>
    <w:rsid w:val="004132B4"/>
    <w:rsid w:val="00413371"/>
    <w:rsid w:val="0041373B"/>
    <w:rsid w:val="00413C03"/>
    <w:rsid w:val="00413DC9"/>
    <w:rsid w:val="00413FD9"/>
    <w:rsid w:val="00415874"/>
    <w:rsid w:val="004161D9"/>
    <w:rsid w:val="004166A8"/>
    <w:rsid w:val="0041767E"/>
    <w:rsid w:val="00417C41"/>
    <w:rsid w:val="00420675"/>
    <w:rsid w:val="004209C5"/>
    <w:rsid w:val="00420C10"/>
    <w:rsid w:val="00420D0E"/>
    <w:rsid w:val="00421243"/>
    <w:rsid w:val="0042131E"/>
    <w:rsid w:val="00421D1F"/>
    <w:rsid w:val="00421DB6"/>
    <w:rsid w:val="004223A4"/>
    <w:rsid w:val="00423687"/>
    <w:rsid w:val="00423BC9"/>
    <w:rsid w:val="00423D1C"/>
    <w:rsid w:val="00423DD6"/>
    <w:rsid w:val="00424256"/>
    <w:rsid w:val="0042425D"/>
    <w:rsid w:val="0042542E"/>
    <w:rsid w:val="004262FA"/>
    <w:rsid w:val="0042688A"/>
    <w:rsid w:val="00426FC7"/>
    <w:rsid w:val="00430C44"/>
    <w:rsid w:val="004313AA"/>
    <w:rsid w:val="00431508"/>
    <w:rsid w:val="00431C07"/>
    <w:rsid w:val="004327AD"/>
    <w:rsid w:val="00432EB5"/>
    <w:rsid w:val="00432EDC"/>
    <w:rsid w:val="00433F1A"/>
    <w:rsid w:val="004345CC"/>
    <w:rsid w:val="00434DC0"/>
    <w:rsid w:val="00435BF0"/>
    <w:rsid w:val="00435DB7"/>
    <w:rsid w:val="00436014"/>
    <w:rsid w:val="00436506"/>
    <w:rsid w:val="00436DA9"/>
    <w:rsid w:val="004379FC"/>
    <w:rsid w:val="0044042B"/>
    <w:rsid w:val="0044050A"/>
    <w:rsid w:val="00440B16"/>
    <w:rsid w:val="00440C00"/>
    <w:rsid w:val="00441DDD"/>
    <w:rsid w:val="00442D2E"/>
    <w:rsid w:val="004434C9"/>
    <w:rsid w:val="0044398B"/>
    <w:rsid w:val="00443AAD"/>
    <w:rsid w:val="00443E76"/>
    <w:rsid w:val="00443FB0"/>
    <w:rsid w:val="004440C1"/>
    <w:rsid w:val="004447C5"/>
    <w:rsid w:val="00444E68"/>
    <w:rsid w:val="00445AF6"/>
    <w:rsid w:val="00445BA3"/>
    <w:rsid w:val="0044625F"/>
    <w:rsid w:val="0044686C"/>
    <w:rsid w:val="00446A2C"/>
    <w:rsid w:val="00451826"/>
    <w:rsid w:val="00451AA1"/>
    <w:rsid w:val="00451D3B"/>
    <w:rsid w:val="00452512"/>
    <w:rsid w:val="004525E3"/>
    <w:rsid w:val="00453940"/>
    <w:rsid w:val="00453A73"/>
    <w:rsid w:val="00453C3E"/>
    <w:rsid w:val="00454437"/>
    <w:rsid w:val="0045458D"/>
    <w:rsid w:val="00456322"/>
    <w:rsid w:val="004565B6"/>
    <w:rsid w:val="004566DD"/>
    <w:rsid w:val="00456D99"/>
    <w:rsid w:val="004570E1"/>
    <w:rsid w:val="004576C6"/>
    <w:rsid w:val="00460297"/>
    <w:rsid w:val="00460DFC"/>
    <w:rsid w:val="00461170"/>
    <w:rsid w:val="00461623"/>
    <w:rsid w:val="0046228A"/>
    <w:rsid w:val="0046274A"/>
    <w:rsid w:val="00462E7F"/>
    <w:rsid w:val="00463240"/>
    <w:rsid w:val="00463466"/>
    <w:rsid w:val="00464931"/>
    <w:rsid w:val="00464D67"/>
    <w:rsid w:val="004650F2"/>
    <w:rsid w:val="00465518"/>
    <w:rsid w:val="00465991"/>
    <w:rsid w:val="00465E0A"/>
    <w:rsid w:val="00466902"/>
    <w:rsid w:val="00467786"/>
    <w:rsid w:val="00467CAE"/>
    <w:rsid w:val="004701E3"/>
    <w:rsid w:val="004711F9"/>
    <w:rsid w:val="0047128A"/>
    <w:rsid w:val="00471542"/>
    <w:rsid w:val="004715AF"/>
    <w:rsid w:val="00471A9E"/>
    <w:rsid w:val="00472D4B"/>
    <w:rsid w:val="00473159"/>
    <w:rsid w:val="004731C1"/>
    <w:rsid w:val="004734CF"/>
    <w:rsid w:val="004736F9"/>
    <w:rsid w:val="004744D1"/>
    <w:rsid w:val="00474988"/>
    <w:rsid w:val="00474D1B"/>
    <w:rsid w:val="00474E42"/>
    <w:rsid w:val="0047518E"/>
    <w:rsid w:val="00475EE1"/>
    <w:rsid w:val="0047619B"/>
    <w:rsid w:val="00476786"/>
    <w:rsid w:val="00476918"/>
    <w:rsid w:val="00476B88"/>
    <w:rsid w:val="00477BBB"/>
    <w:rsid w:val="004810F2"/>
    <w:rsid w:val="00481421"/>
    <w:rsid w:val="004817B2"/>
    <w:rsid w:val="00481BD1"/>
    <w:rsid w:val="00483AFF"/>
    <w:rsid w:val="00483F50"/>
    <w:rsid w:val="00485AD5"/>
    <w:rsid w:val="004860D4"/>
    <w:rsid w:val="00486264"/>
    <w:rsid w:val="004864B4"/>
    <w:rsid w:val="0048663B"/>
    <w:rsid w:val="004908DB"/>
    <w:rsid w:val="00490F4C"/>
    <w:rsid w:val="004916F0"/>
    <w:rsid w:val="0049176D"/>
    <w:rsid w:val="0049191B"/>
    <w:rsid w:val="00492296"/>
    <w:rsid w:val="00492301"/>
    <w:rsid w:val="004926A4"/>
    <w:rsid w:val="00492B69"/>
    <w:rsid w:val="00492BDB"/>
    <w:rsid w:val="004930AF"/>
    <w:rsid w:val="00493EB7"/>
    <w:rsid w:val="00494363"/>
    <w:rsid w:val="004950C1"/>
    <w:rsid w:val="0049527E"/>
    <w:rsid w:val="00495343"/>
    <w:rsid w:val="00496B8C"/>
    <w:rsid w:val="00496CDE"/>
    <w:rsid w:val="004979E8"/>
    <w:rsid w:val="00497CB0"/>
    <w:rsid w:val="00497EFA"/>
    <w:rsid w:val="004A03EF"/>
    <w:rsid w:val="004A05D9"/>
    <w:rsid w:val="004A12D9"/>
    <w:rsid w:val="004A16AA"/>
    <w:rsid w:val="004A2618"/>
    <w:rsid w:val="004A2DB7"/>
    <w:rsid w:val="004A2F4C"/>
    <w:rsid w:val="004A2FE6"/>
    <w:rsid w:val="004A30E6"/>
    <w:rsid w:val="004A3C32"/>
    <w:rsid w:val="004A4224"/>
    <w:rsid w:val="004A42D1"/>
    <w:rsid w:val="004A5E8D"/>
    <w:rsid w:val="004A6A95"/>
    <w:rsid w:val="004A7207"/>
    <w:rsid w:val="004A7D56"/>
    <w:rsid w:val="004B032D"/>
    <w:rsid w:val="004B08AC"/>
    <w:rsid w:val="004B0926"/>
    <w:rsid w:val="004B0C08"/>
    <w:rsid w:val="004B200F"/>
    <w:rsid w:val="004B3B1E"/>
    <w:rsid w:val="004B42E1"/>
    <w:rsid w:val="004B5231"/>
    <w:rsid w:val="004B5343"/>
    <w:rsid w:val="004B5F13"/>
    <w:rsid w:val="004B5F2C"/>
    <w:rsid w:val="004B619C"/>
    <w:rsid w:val="004B727D"/>
    <w:rsid w:val="004C00D7"/>
    <w:rsid w:val="004C06CA"/>
    <w:rsid w:val="004C0957"/>
    <w:rsid w:val="004C1300"/>
    <w:rsid w:val="004C1B01"/>
    <w:rsid w:val="004C2D0E"/>
    <w:rsid w:val="004C3440"/>
    <w:rsid w:val="004C3EF3"/>
    <w:rsid w:val="004C4083"/>
    <w:rsid w:val="004C4918"/>
    <w:rsid w:val="004C4F3C"/>
    <w:rsid w:val="004C61B2"/>
    <w:rsid w:val="004C61EC"/>
    <w:rsid w:val="004D079F"/>
    <w:rsid w:val="004D0CBB"/>
    <w:rsid w:val="004D0F0D"/>
    <w:rsid w:val="004D16CB"/>
    <w:rsid w:val="004D299D"/>
    <w:rsid w:val="004D2C1B"/>
    <w:rsid w:val="004D3611"/>
    <w:rsid w:val="004D3845"/>
    <w:rsid w:val="004D5871"/>
    <w:rsid w:val="004D5B20"/>
    <w:rsid w:val="004D64AF"/>
    <w:rsid w:val="004D7591"/>
    <w:rsid w:val="004D783B"/>
    <w:rsid w:val="004D7A63"/>
    <w:rsid w:val="004D7E47"/>
    <w:rsid w:val="004E017D"/>
    <w:rsid w:val="004E0F6C"/>
    <w:rsid w:val="004E1A30"/>
    <w:rsid w:val="004E1F61"/>
    <w:rsid w:val="004E1FFC"/>
    <w:rsid w:val="004E20C7"/>
    <w:rsid w:val="004E342B"/>
    <w:rsid w:val="004E38BF"/>
    <w:rsid w:val="004E417C"/>
    <w:rsid w:val="004E472F"/>
    <w:rsid w:val="004E5505"/>
    <w:rsid w:val="004E58D4"/>
    <w:rsid w:val="004E602F"/>
    <w:rsid w:val="004E653F"/>
    <w:rsid w:val="004E6E11"/>
    <w:rsid w:val="004E6FE8"/>
    <w:rsid w:val="004E7472"/>
    <w:rsid w:val="004E7744"/>
    <w:rsid w:val="004E7803"/>
    <w:rsid w:val="004F0B03"/>
    <w:rsid w:val="004F12B1"/>
    <w:rsid w:val="004F1756"/>
    <w:rsid w:val="004F2046"/>
    <w:rsid w:val="004F243C"/>
    <w:rsid w:val="004F25E8"/>
    <w:rsid w:val="004F2843"/>
    <w:rsid w:val="004F2B79"/>
    <w:rsid w:val="004F2DF7"/>
    <w:rsid w:val="004F2F9A"/>
    <w:rsid w:val="004F3560"/>
    <w:rsid w:val="004F489E"/>
    <w:rsid w:val="004F4954"/>
    <w:rsid w:val="004F4C3F"/>
    <w:rsid w:val="004F5618"/>
    <w:rsid w:val="004F5E2C"/>
    <w:rsid w:val="004F7BC7"/>
    <w:rsid w:val="004F7F34"/>
    <w:rsid w:val="004F7FC2"/>
    <w:rsid w:val="00500A7E"/>
    <w:rsid w:val="00500AA4"/>
    <w:rsid w:val="00500E17"/>
    <w:rsid w:val="005018A6"/>
    <w:rsid w:val="00503438"/>
    <w:rsid w:val="0050368E"/>
    <w:rsid w:val="0050392D"/>
    <w:rsid w:val="00503A27"/>
    <w:rsid w:val="00503A34"/>
    <w:rsid w:val="00505489"/>
    <w:rsid w:val="00505B57"/>
    <w:rsid w:val="00505C34"/>
    <w:rsid w:val="00505D28"/>
    <w:rsid w:val="0050619D"/>
    <w:rsid w:val="005062C4"/>
    <w:rsid w:val="005062DD"/>
    <w:rsid w:val="00506922"/>
    <w:rsid w:val="00507135"/>
    <w:rsid w:val="00507BBB"/>
    <w:rsid w:val="00510F93"/>
    <w:rsid w:val="00511B6C"/>
    <w:rsid w:val="00512AC1"/>
    <w:rsid w:val="00512BC8"/>
    <w:rsid w:val="00512F26"/>
    <w:rsid w:val="0051344A"/>
    <w:rsid w:val="00514453"/>
    <w:rsid w:val="0051447A"/>
    <w:rsid w:val="005146AF"/>
    <w:rsid w:val="0051527E"/>
    <w:rsid w:val="005157EE"/>
    <w:rsid w:val="00515E5B"/>
    <w:rsid w:val="00515F95"/>
    <w:rsid w:val="00516888"/>
    <w:rsid w:val="00516E8E"/>
    <w:rsid w:val="0051700F"/>
    <w:rsid w:val="00517233"/>
    <w:rsid w:val="00517415"/>
    <w:rsid w:val="0051748D"/>
    <w:rsid w:val="00517AD8"/>
    <w:rsid w:val="00517B1E"/>
    <w:rsid w:val="00517EB6"/>
    <w:rsid w:val="00520795"/>
    <w:rsid w:val="005216EB"/>
    <w:rsid w:val="0052214F"/>
    <w:rsid w:val="00523284"/>
    <w:rsid w:val="0052375A"/>
    <w:rsid w:val="00523F2A"/>
    <w:rsid w:val="00524AAE"/>
    <w:rsid w:val="00525363"/>
    <w:rsid w:val="00525963"/>
    <w:rsid w:val="00525DB1"/>
    <w:rsid w:val="00526ADB"/>
    <w:rsid w:val="00526F96"/>
    <w:rsid w:val="0052786D"/>
    <w:rsid w:val="0052788B"/>
    <w:rsid w:val="00527917"/>
    <w:rsid w:val="00527DA2"/>
    <w:rsid w:val="005301E2"/>
    <w:rsid w:val="00530704"/>
    <w:rsid w:val="00530EE2"/>
    <w:rsid w:val="00532B6B"/>
    <w:rsid w:val="0053349A"/>
    <w:rsid w:val="00533773"/>
    <w:rsid w:val="00533A13"/>
    <w:rsid w:val="0053529F"/>
    <w:rsid w:val="0053586F"/>
    <w:rsid w:val="0053620E"/>
    <w:rsid w:val="00536796"/>
    <w:rsid w:val="005372DD"/>
    <w:rsid w:val="005376C3"/>
    <w:rsid w:val="005403B9"/>
    <w:rsid w:val="005405CB"/>
    <w:rsid w:val="00540B1D"/>
    <w:rsid w:val="00541B22"/>
    <w:rsid w:val="00541D43"/>
    <w:rsid w:val="00543298"/>
    <w:rsid w:val="00544C36"/>
    <w:rsid w:val="00544FD6"/>
    <w:rsid w:val="0054623D"/>
    <w:rsid w:val="005464A5"/>
    <w:rsid w:val="005464ED"/>
    <w:rsid w:val="0054683A"/>
    <w:rsid w:val="005468D4"/>
    <w:rsid w:val="005472F9"/>
    <w:rsid w:val="00547FB6"/>
    <w:rsid w:val="00550E46"/>
    <w:rsid w:val="005512B3"/>
    <w:rsid w:val="00551550"/>
    <w:rsid w:val="00551E65"/>
    <w:rsid w:val="005520CB"/>
    <w:rsid w:val="005521A5"/>
    <w:rsid w:val="005531EC"/>
    <w:rsid w:val="00553267"/>
    <w:rsid w:val="0055339D"/>
    <w:rsid w:val="005533FB"/>
    <w:rsid w:val="00553883"/>
    <w:rsid w:val="00553DAB"/>
    <w:rsid w:val="00553DEB"/>
    <w:rsid w:val="005542B3"/>
    <w:rsid w:val="00554746"/>
    <w:rsid w:val="00555342"/>
    <w:rsid w:val="0055576C"/>
    <w:rsid w:val="0055584D"/>
    <w:rsid w:val="00555C81"/>
    <w:rsid w:val="0055716E"/>
    <w:rsid w:val="0056061D"/>
    <w:rsid w:val="00561CE6"/>
    <w:rsid w:val="00561ED9"/>
    <w:rsid w:val="005629B7"/>
    <w:rsid w:val="00562C4D"/>
    <w:rsid w:val="00563609"/>
    <w:rsid w:val="00564134"/>
    <w:rsid w:val="00565408"/>
    <w:rsid w:val="00565806"/>
    <w:rsid w:val="00565B35"/>
    <w:rsid w:val="00566774"/>
    <w:rsid w:val="00567842"/>
    <w:rsid w:val="005701E3"/>
    <w:rsid w:val="0057037B"/>
    <w:rsid w:val="005706FC"/>
    <w:rsid w:val="00570FBC"/>
    <w:rsid w:val="005714F3"/>
    <w:rsid w:val="005720C1"/>
    <w:rsid w:val="00573344"/>
    <w:rsid w:val="00573AF7"/>
    <w:rsid w:val="0057434D"/>
    <w:rsid w:val="0057469D"/>
    <w:rsid w:val="0057611F"/>
    <w:rsid w:val="0057612F"/>
    <w:rsid w:val="00577208"/>
    <w:rsid w:val="005814C3"/>
    <w:rsid w:val="005819AF"/>
    <w:rsid w:val="00581AA2"/>
    <w:rsid w:val="00582AF8"/>
    <w:rsid w:val="005830D8"/>
    <w:rsid w:val="00583383"/>
    <w:rsid w:val="00584A23"/>
    <w:rsid w:val="00584DC1"/>
    <w:rsid w:val="00584E67"/>
    <w:rsid w:val="00585458"/>
    <w:rsid w:val="005854B3"/>
    <w:rsid w:val="005863CD"/>
    <w:rsid w:val="00586F7F"/>
    <w:rsid w:val="0058750D"/>
    <w:rsid w:val="0058757B"/>
    <w:rsid w:val="00587695"/>
    <w:rsid w:val="00587DF0"/>
    <w:rsid w:val="005906A7"/>
    <w:rsid w:val="00590B47"/>
    <w:rsid w:val="00590FC5"/>
    <w:rsid w:val="00591044"/>
    <w:rsid w:val="005913CD"/>
    <w:rsid w:val="005928F4"/>
    <w:rsid w:val="00592EBD"/>
    <w:rsid w:val="0059325B"/>
    <w:rsid w:val="00593B48"/>
    <w:rsid w:val="00594234"/>
    <w:rsid w:val="0059510F"/>
    <w:rsid w:val="005968E3"/>
    <w:rsid w:val="0059774D"/>
    <w:rsid w:val="0059794B"/>
    <w:rsid w:val="00597F01"/>
    <w:rsid w:val="005A0889"/>
    <w:rsid w:val="005A1042"/>
    <w:rsid w:val="005A16AA"/>
    <w:rsid w:val="005A5057"/>
    <w:rsid w:val="005A61C5"/>
    <w:rsid w:val="005A635F"/>
    <w:rsid w:val="005A675C"/>
    <w:rsid w:val="005A6FD2"/>
    <w:rsid w:val="005A7C97"/>
    <w:rsid w:val="005A7D79"/>
    <w:rsid w:val="005B02E9"/>
    <w:rsid w:val="005B165D"/>
    <w:rsid w:val="005B2C2C"/>
    <w:rsid w:val="005B30E1"/>
    <w:rsid w:val="005B32EE"/>
    <w:rsid w:val="005B342C"/>
    <w:rsid w:val="005B3706"/>
    <w:rsid w:val="005B44D1"/>
    <w:rsid w:val="005B5DDE"/>
    <w:rsid w:val="005B6CA8"/>
    <w:rsid w:val="005B7428"/>
    <w:rsid w:val="005B7583"/>
    <w:rsid w:val="005C0389"/>
    <w:rsid w:val="005C051B"/>
    <w:rsid w:val="005C2268"/>
    <w:rsid w:val="005C2295"/>
    <w:rsid w:val="005C2E1D"/>
    <w:rsid w:val="005C2EB9"/>
    <w:rsid w:val="005C3703"/>
    <w:rsid w:val="005C4523"/>
    <w:rsid w:val="005C5C34"/>
    <w:rsid w:val="005C60B5"/>
    <w:rsid w:val="005C6101"/>
    <w:rsid w:val="005C64FE"/>
    <w:rsid w:val="005C6803"/>
    <w:rsid w:val="005C6DA0"/>
    <w:rsid w:val="005C7138"/>
    <w:rsid w:val="005C7334"/>
    <w:rsid w:val="005C7C85"/>
    <w:rsid w:val="005C7EE5"/>
    <w:rsid w:val="005D07B6"/>
    <w:rsid w:val="005D1D66"/>
    <w:rsid w:val="005D2637"/>
    <w:rsid w:val="005D284A"/>
    <w:rsid w:val="005D34A2"/>
    <w:rsid w:val="005D37CC"/>
    <w:rsid w:val="005D43E4"/>
    <w:rsid w:val="005D48DE"/>
    <w:rsid w:val="005D52D5"/>
    <w:rsid w:val="005D5DB5"/>
    <w:rsid w:val="005D6787"/>
    <w:rsid w:val="005D68B6"/>
    <w:rsid w:val="005D6D7C"/>
    <w:rsid w:val="005D6EBE"/>
    <w:rsid w:val="005D6F68"/>
    <w:rsid w:val="005E0E0A"/>
    <w:rsid w:val="005E28F5"/>
    <w:rsid w:val="005E2F30"/>
    <w:rsid w:val="005E329C"/>
    <w:rsid w:val="005E380C"/>
    <w:rsid w:val="005E3EE5"/>
    <w:rsid w:val="005E58ED"/>
    <w:rsid w:val="005E5B36"/>
    <w:rsid w:val="005E5B6B"/>
    <w:rsid w:val="005E66B3"/>
    <w:rsid w:val="005E7635"/>
    <w:rsid w:val="005E7CCD"/>
    <w:rsid w:val="005F0186"/>
    <w:rsid w:val="005F077B"/>
    <w:rsid w:val="005F0979"/>
    <w:rsid w:val="005F12C4"/>
    <w:rsid w:val="005F1491"/>
    <w:rsid w:val="005F1779"/>
    <w:rsid w:val="005F27F4"/>
    <w:rsid w:val="005F2FA3"/>
    <w:rsid w:val="005F37A0"/>
    <w:rsid w:val="005F41C7"/>
    <w:rsid w:val="005F445C"/>
    <w:rsid w:val="005F4EB9"/>
    <w:rsid w:val="005F52E4"/>
    <w:rsid w:val="005F5FC6"/>
    <w:rsid w:val="0060094E"/>
    <w:rsid w:val="00601205"/>
    <w:rsid w:val="006015AE"/>
    <w:rsid w:val="00601B51"/>
    <w:rsid w:val="00601BD5"/>
    <w:rsid w:val="00603846"/>
    <w:rsid w:val="00603A0E"/>
    <w:rsid w:val="0060594C"/>
    <w:rsid w:val="00605FA0"/>
    <w:rsid w:val="00606325"/>
    <w:rsid w:val="00606553"/>
    <w:rsid w:val="00606913"/>
    <w:rsid w:val="00610697"/>
    <w:rsid w:val="0061073B"/>
    <w:rsid w:val="006107CF"/>
    <w:rsid w:val="00610D5E"/>
    <w:rsid w:val="00610DA7"/>
    <w:rsid w:val="00610E6C"/>
    <w:rsid w:val="006117A6"/>
    <w:rsid w:val="00611A45"/>
    <w:rsid w:val="00611A9D"/>
    <w:rsid w:val="0061342B"/>
    <w:rsid w:val="00613C01"/>
    <w:rsid w:val="00614113"/>
    <w:rsid w:val="0061490B"/>
    <w:rsid w:val="00614D75"/>
    <w:rsid w:val="00615B6C"/>
    <w:rsid w:val="006218E0"/>
    <w:rsid w:val="00621DC0"/>
    <w:rsid w:val="006221AD"/>
    <w:rsid w:val="006227C6"/>
    <w:rsid w:val="00622E21"/>
    <w:rsid w:val="00623791"/>
    <w:rsid w:val="00623D7A"/>
    <w:rsid w:val="006243CE"/>
    <w:rsid w:val="00624A69"/>
    <w:rsid w:val="00624B5A"/>
    <w:rsid w:val="00625439"/>
    <w:rsid w:val="00626A60"/>
    <w:rsid w:val="00627B77"/>
    <w:rsid w:val="00627C86"/>
    <w:rsid w:val="00630F49"/>
    <w:rsid w:val="006313DF"/>
    <w:rsid w:val="006323F4"/>
    <w:rsid w:val="00632B42"/>
    <w:rsid w:val="006337EF"/>
    <w:rsid w:val="00634590"/>
    <w:rsid w:val="006345DA"/>
    <w:rsid w:val="0063550B"/>
    <w:rsid w:val="0063584C"/>
    <w:rsid w:val="0063695B"/>
    <w:rsid w:val="006372D9"/>
    <w:rsid w:val="00637601"/>
    <w:rsid w:val="006377DB"/>
    <w:rsid w:val="0063794E"/>
    <w:rsid w:val="00640890"/>
    <w:rsid w:val="00640C05"/>
    <w:rsid w:val="00641362"/>
    <w:rsid w:val="0064166A"/>
    <w:rsid w:val="00641EAB"/>
    <w:rsid w:val="00641FCF"/>
    <w:rsid w:val="00642A93"/>
    <w:rsid w:val="00644011"/>
    <w:rsid w:val="00644109"/>
    <w:rsid w:val="00644565"/>
    <w:rsid w:val="00644A69"/>
    <w:rsid w:val="00644E48"/>
    <w:rsid w:val="00645730"/>
    <w:rsid w:val="006465EF"/>
    <w:rsid w:val="00646A7F"/>
    <w:rsid w:val="00647E13"/>
    <w:rsid w:val="00647E28"/>
    <w:rsid w:val="00647EED"/>
    <w:rsid w:val="00650EE4"/>
    <w:rsid w:val="00651A74"/>
    <w:rsid w:val="006523D0"/>
    <w:rsid w:val="00653358"/>
    <w:rsid w:val="00653472"/>
    <w:rsid w:val="0065353D"/>
    <w:rsid w:val="00653D65"/>
    <w:rsid w:val="0065410D"/>
    <w:rsid w:val="00654218"/>
    <w:rsid w:val="00654451"/>
    <w:rsid w:val="006556E7"/>
    <w:rsid w:val="006557C2"/>
    <w:rsid w:val="00655823"/>
    <w:rsid w:val="0065596A"/>
    <w:rsid w:val="00655B3B"/>
    <w:rsid w:val="006564ED"/>
    <w:rsid w:val="00656759"/>
    <w:rsid w:val="0065743A"/>
    <w:rsid w:val="006602C1"/>
    <w:rsid w:val="0066060D"/>
    <w:rsid w:val="00660978"/>
    <w:rsid w:val="00661045"/>
    <w:rsid w:val="00661239"/>
    <w:rsid w:val="0066132E"/>
    <w:rsid w:val="00662326"/>
    <w:rsid w:val="006631F3"/>
    <w:rsid w:val="006633C8"/>
    <w:rsid w:val="006634C4"/>
    <w:rsid w:val="00664C9C"/>
    <w:rsid w:val="00664FBD"/>
    <w:rsid w:val="006651AE"/>
    <w:rsid w:val="006663C1"/>
    <w:rsid w:val="00666C5F"/>
    <w:rsid w:val="006670A9"/>
    <w:rsid w:val="006671BB"/>
    <w:rsid w:val="006700AE"/>
    <w:rsid w:val="0067088B"/>
    <w:rsid w:val="0067093A"/>
    <w:rsid w:val="0067136C"/>
    <w:rsid w:val="006717F0"/>
    <w:rsid w:val="006719F4"/>
    <w:rsid w:val="00671E4C"/>
    <w:rsid w:val="006724AF"/>
    <w:rsid w:val="00672D98"/>
    <w:rsid w:val="0067307C"/>
    <w:rsid w:val="006733E1"/>
    <w:rsid w:val="00673D5E"/>
    <w:rsid w:val="00674643"/>
    <w:rsid w:val="006746F9"/>
    <w:rsid w:val="00674814"/>
    <w:rsid w:val="00674A7F"/>
    <w:rsid w:val="00675233"/>
    <w:rsid w:val="006760FE"/>
    <w:rsid w:val="00676133"/>
    <w:rsid w:val="00676AB7"/>
    <w:rsid w:val="00677105"/>
    <w:rsid w:val="00677735"/>
    <w:rsid w:val="00677FAE"/>
    <w:rsid w:val="00681336"/>
    <w:rsid w:val="006814E3"/>
    <w:rsid w:val="006818AE"/>
    <w:rsid w:val="00682667"/>
    <w:rsid w:val="00683187"/>
    <w:rsid w:val="006846EF"/>
    <w:rsid w:val="00684D91"/>
    <w:rsid w:val="00686145"/>
    <w:rsid w:val="0068638A"/>
    <w:rsid w:val="00686E77"/>
    <w:rsid w:val="00686E9A"/>
    <w:rsid w:val="00687776"/>
    <w:rsid w:val="0069113D"/>
    <w:rsid w:val="00691601"/>
    <w:rsid w:val="0069360E"/>
    <w:rsid w:val="006941F9"/>
    <w:rsid w:val="00694254"/>
    <w:rsid w:val="00694967"/>
    <w:rsid w:val="006951F3"/>
    <w:rsid w:val="00695457"/>
    <w:rsid w:val="00695F28"/>
    <w:rsid w:val="006978C9"/>
    <w:rsid w:val="006A0047"/>
    <w:rsid w:val="006A0E18"/>
    <w:rsid w:val="006A0EDF"/>
    <w:rsid w:val="006A1129"/>
    <w:rsid w:val="006A1596"/>
    <w:rsid w:val="006A24EE"/>
    <w:rsid w:val="006A2719"/>
    <w:rsid w:val="006A2C44"/>
    <w:rsid w:val="006A32AA"/>
    <w:rsid w:val="006A3918"/>
    <w:rsid w:val="006A3DC4"/>
    <w:rsid w:val="006A3E8F"/>
    <w:rsid w:val="006A4D1A"/>
    <w:rsid w:val="006A4DDB"/>
    <w:rsid w:val="006A565D"/>
    <w:rsid w:val="006A60B5"/>
    <w:rsid w:val="006A67EE"/>
    <w:rsid w:val="006A6FD6"/>
    <w:rsid w:val="006A70C3"/>
    <w:rsid w:val="006A7666"/>
    <w:rsid w:val="006A78CB"/>
    <w:rsid w:val="006A7BD1"/>
    <w:rsid w:val="006A7DA1"/>
    <w:rsid w:val="006A7F1A"/>
    <w:rsid w:val="006B027A"/>
    <w:rsid w:val="006B059B"/>
    <w:rsid w:val="006B43F8"/>
    <w:rsid w:val="006B4D70"/>
    <w:rsid w:val="006B5D0E"/>
    <w:rsid w:val="006B5D5E"/>
    <w:rsid w:val="006B6023"/>
    <w:rsid w:val="006B636D"/>
    <w:rsid w:val="006B6A7E"/>
    <w:rsid w:val="006B6B34"/>
    <w:rsid w:val="006C09E4"/>
    <w:rsid w:val="006C1077"/>
    <w:rsid w:val="006C1F17"/>
    <w:rsid w:val="006C2C5E"/>
    <w:rsid w:val="006C4142"/>
    <w:rsid w:val="006C4681"/>
    <w:rsid w:val="006C4B8F"/>
    <w:rsid w:val="006C4B9F"/>
    <w:rsid w:val="006C4BE8"/>
    <w:rsid w:val="006C626D"/>
    <w:rsid w:val="006C781B"/>
    <w:rsid w:val="006D0565"/>
    <w:rsid w:val="006D0B7E"/>
    <w:rsid w:val="006D169E"/>
    <w:rsid w:val="006D1876"/>
    <w:rsid w:val="006D1955"/>
    <w:rsid w:val="006D1EFC"/>
    <w:rsid w:val="006D2046"/>
    <w:rsid w:val="006D2880"/>
    <w:rsid w:val="006D3199"/>
    <w:rsid w:val="006D3BA6"/>
    <w:rsid w:val="006D3F3B"/>
    <w:rsid w:val="006D422D"/>
    <w:rsid w:val="006D66CC"/>
    <w:rsid w:val="006D779C"/>
    <w:rsid w:val="006D7BBD"/>
    <w:rsid w:val="006D7CA9"/>
    <w:rsid w:val="006D7DE0"/>
    <w:rsid w:val="006E0AD9"/>
    <w:rsid w:val="006E0F00"/>
    <w:rsid w:val="006E0F5C"/>
    <w:rsid w:val="006E10F9"/>
    <w:rsid w:val="006E18E2"/>
    <w:rsid w:val="006E23F2"/>
    <w:rsid w:val="006E3F17"/>
    <w:rsid w:val="006E4327"/>
    <w:rsid w:val="006E46BA"/>
    <w:rsid w:val="006E4EF3"/>
    <w:rsid w:val="006E5F70"/>
    <w:rsid w:val="006E7A4B"/>
    <w:rsid w:val="006F0690"/>
    <w:rsid w:val="006F0941"/>
    <w:rsid w:val="006F0AF3"/>
    <w:rsid w:val="006F1020"/>
    <w:rsid w:val="006F120B"/>
    <w:rsid w:val="006F14F2"/>
    <w:rsid w:val="006F184E"/>
    <w:rsid w:val="006F1C27"/>
    <w:rsid w:val="006F2841"/>
    <w:rsid w:val="006F2986"/>
    <w:rsid w:val="006F2AA3"/>
    <w:rsid w:val="006F2F7F"/>
    <w:rsid w:val="006F41F4"/>
    <w:rsid w:val="006F5B22"/>
    <w:rsid w:val="006F6A8B"/>
    <w:rsid w:val="006F6E34"/>
    <w:rsid w:val="006F7184"/>
    <w:rsid w:val="006F72AC"/>
    <w:rsid w:val="00701228"/>
    <w:rsid w:val="007014DE"/>
    <w:rsid w:val="00701B1A"/>
    <w:rsid w:val="00702494"/>
    <w:rsid w:val="0070302E"/>
    <w:rsid w:val="00703797"/>
    <w:rsid w:val="00703AD6"/>
    <w:rsid w:val="0070400C"/>
    <w:rsid w:val="0070432D"/>
    <w:rsid w:val="00704B5C"/>
    <w:rsid w:val="00704E27"/>
    <w:rsid w:val="00705B56"/>
    <w:rsid w:val="00706A16"/>
    <w:rsid w:val="00707029"/>
    <w:rsid w:val="0070782E"/>
    <w:rsid w:val="007079FD"/>
    <w:rsid w:val="00707F60"/>
    <w:rsid w:val="007100E9"/>
    <w:rsid w:val="00710135"/>
    <w:rsid w:val="00712D04"/>
    <w:rsid w:val="0071345C"/>
    <w:rsid w:val="0071430C"/>
    <w:rsid w:val="00715630"/>
    <w:rsid w:val="0071565E"/>
    <w:rsid w:val="00715C42"/>
    <w:rsid w:val="00715F9B"/>
    <w:rsid w:val="007160B6"/>
    <w:rsid w:val="007166C6"/>
    <w:rsid w:val="00717F59"/>
    <w:rsid w:val="007200DD"/>
    <w:rsid w:val="00720708"/>
    <w:rsid w:val="00721243"/>
    <w:rsid w:val="00723C96"/>
    <w:rsid w:val="00724154"/>
    <w:rsid w:val="007245D4"/>
    <w:rsid w:val="00725051"/>
    <w:rsid w:val="0072551B"/>
    <w:rsid w:val="007259A7"/>
    <w:rsid w:val="00725C32"/>
    <w:rsid w:val="0072647C"/>
    <w:rsid w:val="0072655B"/>
    <w:rsid w:val="007268BD"/>
    <w:rsid w:val="007307B0"/>
    <w:rsid w:val="00730C18"/>
    <w:rsid w:val="00731A27"/>
    <w:rsid w:val="0073288B"/>
    <w:rsid w:val="007337DB"/>
    <w:rsid w:val="007342B1"/>
    <w:rsid w:val="007343D3"/>
    <w:rsid w:val="007352B7"/>
    <w:rsid w:val="0073532D"/>
    <w:rsid w:val="0073568B"/>
    <w:rsid w:val="00735D73"/>
    <w:rsid w:val="0073611A"/>
    <w:rsid w:val="00736E88"/>
    <w:rsid w:val="00737F15"/>
    <w:rsid w:val="00740413"/>
    <w:rsid w:val="00740D43"/>
    <w:rsid w:val="00740D52"/>
    <w:rsid w:val="00741370"/>
    <w:rsid w:val="007416A7"/>
    <w:rsid w:val="0074202A"/>
    <w:rsid w:val="0074432A"/>
    <w:rsid w:val="007448DA"/>
    <w:rsid w:val="00744CC6"/>
    <w:rsid w:val="00744E8F"/>
    <w:rsid w:val="007451B4"/>
    <w:rsid w:val="00745359"/>
    <w:rsid w:val="0074668F"/>
    <w:rsid w:val="00746875"/>
    <w:rsid w:val="00747255"/>
    <w:rsid w:val="00747350"/>
    <w:rsid w:val="00747362"/>
    <w:rsid w:val="0074765B"/>
    <w:rsid w:val="00747B01"/>
    <w:rsid w:val="007503E7"/>
    <w:rsid w:val="00750B30"/>
    <w:rsid w:val="00751238"/>
    <w:rsid w:val="007512B4"/>
    <w:rsid w:val="007513E2"/>
    <w:rsid w:val="00751805"/>
    <w:rsid w:val="00751AF3"/>
    <w:rsid w:val="0075364A"/>
    <w:rsid w:val="007538EB"/>
    <w:rsid w:val="00754066"/>
    <w:rsid w:val="00754319"/>
    <w:rsid w:val="00754703"/>
    <w:rsid w:val="007551AF"/>
    <w:rsid w:val="007555D1"/>
    <w:rsid w:val="00755651"/>
    <w:rsid w:val="007556BC"/>
    <w:rsid w:val="00755F2D"/>
    <w:rsid w:val="00756066"/>
    <w:rsid w:val="00757543"/>
    <w:rsid w:val="0076056D"/>
    <w:rsid w:val="00760BE4"/>
    <w:rsid w:val="00761706"/>
    <w:rsid w:val="00762398"/>
    <w:rsid w:val="0076261E"/>
    <w:rsid w:val="00762B31"/>
    <w:rsid w:val="00764A63"/>
    <w:rsid w:val="007661D5"/>
    <w:rsid w:val="00766C38"/>
    <w:rsid w:val="007673B1"/>
    <w:rsid w:val="007678D6"/>
    <w:rsid w:val="00767BEE"/>
    <w:rsid w:val="00767C8F"/>
    <w:rsid w:val="00767CEB"/>
    <w:rsid w:val="00771042"/>
    <w:rsid w:val="007716F7"/>
    <w:rsid w:val="00772AB0"/>
    <w:rsid w:val="0077349F"/>
    <w:rsid w:val="00773DAB"/>
    <w:rsid w:val="00774907"/>
    <w:rsid w:val="0077778E"/>
    <w:rsid w:val="00777D97"/>
    <w:rsid w:val="00780A74"/>
    <w:rsid w:val="00780BB6"/>
    <w:rsid w:val="00781D91"/>
    <w:rsid w:val="00782364"/>
    <w:rsid w:val="00782882"/>
    <w:rsid w:val="00783180"/>
    <w:rsid w:val="00783576"/>
    <w:rsid w:val="00783620"/>
    <w:rsid w:val="007839AB"/>
    <w:rsid w:val="00785486"/>
    <w:rsid w:val="00786462"/>
    <w:rsid w:val="0078662C"/>
    <w:rsid w:val="00786C0C"/>
    <w:rsid w:val="00787768"/>
    <w:rsid w:val="00787AEA"/>
    <w:rsid w:val="00790057"/>
    <w:rsid w:val="00790438"/>
    <w:rsid w:val="007911FA"/>
    <w:rsid w:val="007916CF"/>
    <w:rsid w:val="007917DF"/>
    <w:rsid w:val="0079279F"/>
    <w:rsid w:val="007928C9"/>
    <w:rsid w:val="00793272"/>
    <w:rsid w:val="00795292"/>
    <w:rsid w:val="0079568C"/>
    <w:rsid w:val="00796165"/>
    <w:rsid w:val="007962AD"/>
    <w:rsid w:val="00796997"/>
    <w:rsid w:val="00796BEC"/>
    <w:rsid w:val="0079721F"/>
    <w:rsid w:val="007A0015"/>
    <w:rsid w:val="007A0870"/>
    <w:rsid w:val="007A20E3"/>
    <w:rsid w:val="007A23E1"/>
    <w:rsid w:val="007A25DF"/>
    <w:rsid w:val="007A2CD1"/>
    <w:rsid w:val="007A2FE5"/>
    <w:rsid w:val="007A31D8"/>
    <w:rsid w:val="007A3C5F"/>
    <w:rsid w:val="007A485B"/>
    <w:rsid w:val="007A614B"/>
    <w:rsid w:val="007A673D"/>
    <w:rsid w:val="007A6CA4"/>
    <w:rsid w:val="007A6E92"/>
    <w:rsid w:val="007A7E36"/>
    <w:rsid w:val="007B00B0"/>
    <w:rsid w:val="007B175A"/>
    <w:rsid w:val="007B205A"/>
    <w:rsid w:val="007B20B7"/>
    <w:rsid w:val="007B20E5"/>
    <w:rsid w:val="007B259E"/>
    <w:rsid w:val="007B26C1"/>
    <w:rsid w:val="007B287C"/>
    <w:rsid w:val="007B2C1B"/>
    <w:rsid w:val="007B396D"/>
    <w:rsid w:val="007B4164"/>
    <w:rsid w:val="007B47F1"/>
    <w:rsid w:val="007B4B9C"/>
    <w:rsid w:val="007B50A6"/>
    <w:rsid w:val="007B52E5"/>
    <w:rsid w:val="007B53ED"/>
    <w:rsid w:val="007B5541"/>
    <w:rsid w:val="007B55AE"/>
    <w:rsid w:val="007B5870"/>
    <w:rsid w:val="007B76D9"/>
    <w:rsid w:val="007C00FE"/>
    <w:rsid w:val="007C083D"/>
    <w:rsid w:val="007C1715"/>
    <w:rsid w:val="007C1F2C"/>
    <w:rsid w:val="007C201A"/>
    <w:rsid w:val="007C2825"/>
    <w:rsid w:val="007C30E7"/>
    <w:rsid w:val="007C3A47"/>
    <w:rsid w:val="007C3F7E"/>
    <w:rsid w:val="007C43A7"/>
    <w:rsid w:val="007C5079"/>
    <w:rsid w:val="007C56F3"/>
    <w:rsid w:val="007C6BCC"/>
    <w:rsid w:val="007D01D9"/>
    <w:rsid w:val="007D074F"/>
    <w:rsid w:val="007D0A6C"/>
    <w:rsid w:val="007D1AA7"/>
    <w:rsid w:val="007D2495"/>
    <w:rsid w:val="007D46BA"/>
    <w:rsid w:val="007D5957"/>
    <w:rsid w:val="007D6100"/>
    <w:rsid w:val="007D6326"/>
    <w:rsid w:val="007D6844"/>
    <w:rsid w:val="007D7989"/>
    <w:rsid w:val="007E0AA5"/>
    <w:rsid w:val="007E0C19"/>
    <w:rsid w:val="007E1301"/>
    <w:rsid w:val="007E13CE"/>
    <w:rsid w:val="007E2FDE"/>
    <w:rsid w:val="007E407C"/>
    <w:rsid w:val="007E59CD"/>
    <w:rsid w:val="007E6553"/>
    <w:rsid w:val="007E7BE5"/>
    <w:rsid w:val="007F0AC1"/>
    <w:rsid w:val="007F0E7C"/>
    <w:rsid w:val="007F1E03"/>
    <w:rsid w:val="007F2B0C"/>
    <w:rsid w:val="007F385F"/>
    <w:rsid w:val="007F4F1A"/>
    <w:rsid w:val="007F56AF"/>
    <w:rsid w:val="007F5FB1"/>
    <w:rsid w:val="007F632C"/>
    <w:rsid w:val="007F6867"/>
    <w:rsid w:val="007F6AD8"/>
    <w:rsid w:val="008000D6"/>
    <w:rsid w:val="00800269"/>
    <w:rsid w:val="008010DA"/>
    <w:rsid w:val="0080134D"/>
    <w:rsid w:val="00801FB4"/>
    <w:rsid w:val="008029F3"/>
    <w:rsid w:val="008031DF"/>
    <w:rsid w:val="00803967"/>
    <w:rsid w:val="0080500B"/>
    <w:rsid w:val="00805184"/>
    <w:rsid w:val="00805650"/>
    <w:rsid w:val="00805DA9"/>
    <w:rsid w:val="00806639"/>
    <w:rsid w:val="0080771D"/>
    <w:rsid w:val="00807C67"/>
    <w:rsid w:val="008107FD"/>
    <w:rsid w:val="0081085B"/>
    <w:rsid w:val="0081285C"/>
    <w:rsid w:val="00812AA3"/>
    <w:rsid w:val="00812C53"/>
    <w:rsid w:val="0081334A"/>
    <w:rsid w:val="0081419A"/>
    <w:rsid w:val="008147CB"/>
    <w:rsid w:val="008157CB"/>
    <w:rsid w:val="00815C63"/>
    <w:rsid w:val="0081685D"/>
    <w:rsid w:val="008176B4"/>
    <w:rsid w:val="00820417"/>
    <w:rsid w:val="0082267A"/>
    <w:rsid w:val="008238BC"/>
    <w:rsid w:val="008244BE"/>
    <w:rsid w:val="00824676"/>
    <w:rsid w:val="00824FE7"/>
    <w:rsid w:val="008252C2"/>
    <w:rsid w:val="00825A7F"/>
    <w:rsid w:val="0082622C"/>
    <w:rsid w:val="00826A6C"/>
    <w:rsid w:val="00827148"/>
    <w:rsid w:val="0082755C"/>
    <w:rsid w:val="0082786B"/>
    <w:rsid w:val="0083258E"/>
    <w:rsid w:val="0083303B"/>
    <w:rsid w:val="008340EA"/>
    <w:rsid w:val="008341B1"/>
    <w:rsid w:val="00834BC8"/>
    <w:rsid w:val="00835799"/>
    <w:rsid w:val="00835F1E"/>
    <w:rsid w:val="00835FEF"/>
    <w:rsid w:val="00836090"/>
    <w:rsid w:val="008361BB"/>
    <w:rsid w:val="00836741"/>
    <w:rsid w:val="008372B8"/>
    <w:rsid w:val="008407B3"/>
    <w:rsid w:val="00840A79"/>
    <w:rsid w:val="00840DE4"/>
    <w:rsid w:val="008410A6"/>
    <w:rsid w:val="00842697"/>
    <w:rsid w:val="008429EA"/>
    <w:rsid w:val="0084381F"/>
    <w:rsid w:val="00843E3F"/>
    <w:rsid w:val="0084512F"/>
    <w:rsid w:val="008454E7"/>
    <w:rsid w:val="0084576D"/>
    <w:rsid w:val="0084580C"/>
    <w:rsid w:val="00845F3E"/>
    <w:rsid w:val="00847A01"/>
    <w:rsid w:val="0085057E"/>
    <w:rsid w:val="00850FC3"/>
    <w:rsid w:val="00853369"/>
    <w:rsid w:val="00853FB2"/>
    <w:rsid w:val="00854BED"/>
    <w:rsid w:val="0085529F"/>
    <w:rsid w:val="008556DD"/>
    <w:rsid w:val="00857335"/>
    <w:rsid w:val="0085780D"/>
    <w:rsid w:val="00857D86"/>
    <w:rsid w:val="00860014"/>
    <w:rsid w:val="00860807"/>
    <w:rsid w:val="00860A8A"/>
    <w:rsid w:val="00860F6D"/>
    <w:rsid w:val="00862352"/>
    <w:rsid w:val="00863A78"/>
    <w:rsid w:val="008643A9"/>
    <w:rsid w:val="008645D0"/>
    <w:rsid w:val="008655B8"/>
    <w:rsid w:val="008656C9"/>
    <w:rsid w:val="00865861"/>
    <w:rsid w:val="008658C4"/>
    <w:rsid w:val="00865F7E"/>
    <w:rsid w:val="0086609C"/>
    <w:rsid w:val="008663C5"/>
    <w:rsid w:val="0086766A"/>
    <w:rsid w:val="008679D4"/>
    <w:rsid w:val="0087362D"/>
    <w:rsid w:val="00874201"/>
    <w:rsid w:val="00874A55"/>
    <w:rsid w:val="008750BD"/>
    <w:rsid w:val="008752B3"/>
    <w:rsid w:val="00875A5D"/>
    <w:rsid w:val="00875DC7"/>
    <w:rsid w:val="00876595"/>
    <w:rsid w:val="00876C3D"/>
    <w:rsid w:val="008773F5"/>
    <w:rsid w:val="00877713"/>
    <w:rsid w:val="00877979"/>
    <w:rsid w:val="00880260"/>
    <w:rsid w:val="0088102E"/>
    <w:rsid w:val="00881CE9"/>
    <w:rsid w:val="008820F2"/>
    <w:rsid w:val="008824C2"/>
    <w:rsid w:val="008826F6"/>
    <w:rsid w:val="008827AE"/>
    <w:rsid w:val="0088332D"/>
    <w:rsid w:val="00884335"/>
    <w:rsid w:val="008844B2"/>
    <w:rsid w:val="00885079"/>
    <w:rsid w:val="0088626D"/>
    <w:rsid w:val="00886844"/>
    <w:rsid w:val="00886B9F"/>
    <w:rsid w:val="00890F75"/>
    <w:rsid w:val="0089158E"/>
    <w:rsid w:val="00892016"/>
    <w:rsid w:val="00892147"/>
    <w:rsid w:val="008927AA"/>
    <w:rsid w:val="00892E8E"/>
    <w:rsid w:val="00894033"/>
    <w:rsid w:val="008948BE"/>
    <w:rsid w:val="00894BD5"/>
    <w:rsid w:val="0089697F"/>
    <w:rsid w:val="00897452"/>
    <w:rsid w:val="00897B48"/>
    <w:rsid w:val="00897CA3"/>
    <w:rsid w:val="008A04FA"/>
    <w:rsid w:val="008A077D"/>
    <w:rsid w:val="008A0F6C"/>
    <w:rsid w:val="008A20B9"/>
    <w:rsid w:val="008A2381"/>
    <w:rsid w:val="008A2786"/>
    <w:rsid w:val="008A2F77"/>
    <w:rsid w:val="008A5046"/>
    <w:rsid w:val="008A63CD"/>
    <w:rsid w:val="008A6A55"/>
    <w:rsid w:val="008A76DC"/>
    <w:rsid w:val="008B14C4"/>
    <w:rsid w:val="008B1513"/>
    <w:rsid w:val="008B1B16"/>
    <w:rsid w:val="008B250D"/>
    <w:rsid w:val="008B39C7"/>
    <w:rsid w:val="008B403C"/>
    <w:rsid w:val="008B5519"/>
    <w:rsid w:val="008B5685"/>
    <w:rsid w:val="008B693B"/>
    <w:rsid w:val="008B6CFF"/>
    <w:rsid w:val="008B7C66"/>
    <w:rsid w:val="008B7FB1"/>
    <w:rsid w:val="008C033C"/>
    <w:rsid w:val="008C0663"/>
    <w:rsid w:val="008C0AE1"/>
    <w:rsid w:val="008C1512"/>
    <w:rsid w:val="008C1520"/>
    <w:rsid w:val="008C2297"/>
    <w:rsid w:val="008C2A85"/>
    <w:rsid w:val="008C31B6"/>
    <w:rsid w:val="008C3358"/>
    <w:rsid w:val="008C35E5"/>
    <w:rsid w:val="008C4CD1"/>
    <w:rsid w:val="008C5FD1"/>
    <w:rsid w:val="008C7555"/>
    <w:rsid w:val="008D02D8"/>
    <w:rsid w:val="008D1DA9"/>
    <w:rsid w:val="008D1DB0"/>
    <w:rsid w:val="008D27FB"/>
    <w:rsid w:val="008D2BDD"/>
    <w:rsid w:val="008D2E62"/>
    <w:rsid w:val="008D32BD"/>
    <w:rsid w:val="008D377F"/>
    <w:rsid w:val="008D3F68"/>
    <w:rsid w:val="008D48EE"/>
    <w:rsid w:val="008D4B12"/>
    <w:rsid w:val="008D4DDC"/>
    <w:rsid w:val="008D55FD"/>
    <w:rsid w:val="008D56A7"/>
    <w:rsid w:val="008D5919"/>
    <w:rsid w:val="008D631B"/>
    <w:rsid w:val="008D6427"/>
    <w:rsid w:val="008D6DBC"/>
    <w:rsid w:val="008D77FB"/>
    <w:rsid w:val="008D785B"/>
    <w:rsid w:val="008E0861"/>
    <w:rsid w:val="008E12F4"/>
    <w:rsid w:val="008E1518"/>
    <w:rsid w:val="008E2C67"/>
    <w:rsid w:val="008E4760"/>
    <w:rsid w:val="008E56FC"/>
    <w:rsid w:val="008E57A4"/>
    <w:rsid w:val="008E5EE4"/>
    <w:rsid w:val="008E61B1"/>
    <w:rsid w:val="008E672C"/>
    <w:rsid w:val="008E69F4"/>
    <w:rsid w:val="008E6AF8"/>
    <w:rsid w:val="008E7E0D"/>
    <w:rsid w:val="008F016F"/>
    <w:rsid w:val="008F0BC6"/>
    <w:rsid w:val="008F1005"/>
    <w:rsid w:val="008F1112"/>
    <w:rsid w:val="008F176C"/>
    <w:rsid w:val="008F2094"/>
    <w:rsid w:val="008F215A"/>
    <w:rsid w:val="008F21D4"/>
    <w:rsid w:val="008F2B50"/>
    <w:rsid w:val="008F3064"/>
    <w:rsid w:val="008F33EA"/>
    <w:rsid w:val="008F37D0"/>
    <w:rsid w:val="008F3E10"/>
    <w:rsid w:val="008F4AF8"/>
    <w:rsid w:val="008F4B38"/>
    <w:rsid w:val="008F4CD6"/>
    <w:rsid w:val="008F5316"/>
    <w:rsid w:val="008F6803"/>
    <w:rsid w:val="00900631"/>
    <w:rsid w:val="00900A73"/>
    <w:rsid w:val="00900D6C"/>
    <w:rsid w:val="009015A5"/>
    <w:rsid w:val="009031E8"/>
    <w:rsid w:val="00904753"/>
    <w:rsid w:val="00905896"/>
    <w:rsid w:val="00905F95"/>
    <w:rsid w:val="00907B06"/>
    <w:rsid w:val="00907F1B"/>
    <w:rsid w:val="009112F9"/>
    <w:rsid w:val="00911B88"/>
    <w:rsid w:val="0091229C"/>
    <w:rsid w:val="0091299F"/>
    <w:rsid w:val="0091341E"/>
    <w:rsid w:val="00913814"/>
    <w:rsid w:val="0091484C"/>
    <w:rsid w:val="009154B0"/>
    <w:rsid w:val="0091596B"/>
    <w:rsid w:val="00915FE9"/>
    <w:rsid w:val="00916FE4"/>
    <w:rsid w:val="00917CDD"/>
    <w:rsid w:val="00917FF4"/>
    <w:rsid w:val="009201CA"/>
    <w:rsid w:val="009201EA"/>
    <w:rsid w:val="0092021E"/>
    <w:rsid w:val="0092134E"/>
    <w:rsid w:val="009216EF"/>
    <w:rsid w:val="00921E22"/>
    <w:rsid w:val="009223CD"/>
    <w:rsid w:val="0092280C"/>
    <w:rsid w:val="00922992"/>
    <w:rsid w:val="00922BAF"/>
    <w:rsid w:val="00922F0C"/>
    <w:rsid w:val="00923071"/>
    <w:rsid w:val="0092309B"/>
    <w:rsid w:val="00923E8B"/>
    <w:rsid w:val="00924246"/>
    <w:rsid w:val="009247BD"/>
    <w:rsid w:val="00924D0E"/>
    <w:rsid w:val="00924E92"/>
    <w:rsid w:val="00925761"/>
    <w:rsid w:val="00925CB1"/>
    <w:rsid w:val="00925D1C"/>
    <w:rsid w:val="0092635A"/>
    <w:rsid w:val="009263C8"/>
    <w:rsid w:val="0093089F"/>
    <w:rsid w:val="00931489"/>
    <w:rsid w:val="0093185B"/>
    <w:rsid w:val="00931BC2"/>
    <w:rsid w:val="009326FA"/>
    <w:rsid w:val="0093306D"/>
    <w:rsid w:val="00934589"/>
    <w:rsid w:val="00934A9D"/>
    <w:rsid w:val="00934B40"/>
    <w:rsid w:val="00934EFD"/>
    <w:rsid w:val="009358E1"/>
    <w:rsid w:val="00935C72"/>
    <w:rsid w:val="009402AA"/>
    <w:rsid w:val="0094032D"/>
    <w:rsid w:val="009412CD"/>
    <w:rsid w:val="00941F3A"/>
    <w:rsid w:val="00941F51"/>
    <w:rsid w:val="00943509"/>
    <w:rsid w:val="00943A82"/>
    <w:rsid w:val="00943A84"/>
    <w:rsid w:val="009446C4"/>
    <w:rsid w:val="00944892"/>
    <w:rsid w:val="00944CA4"/>
    <w:rsid w:val="00944CD1"/>
    <w:rsid w:val="00945824"/>
    <w:rsid w:val="00946B04"/>
    <w:rsid w:val="00946DB9"/>
    <w:rsid w:val="00947928"/>
    <w:rsid w:val="00950C1D"/>
    <w:rsid w:val="00951938"/>
    <w:rsid w:val="009522BA"/>
    <w:rsid w:val="00952F22"/>
    <w:rsid w:val="00952F27"/>
    <w:rsid w:val="00953A5F"/>
    <w:rsid w:val="00953CB0"/>
    <w:rsid w:val="009542D0"/>
    <w:rsid w:val="00954782"/>
    <w:rsid w:val="009549A9"/>
    <w:rsid w:val="00954C1D"/>
    <w:rsid w:val="00954EF5"/>
    <w:rsid w:val="00955349"/>
    <w:rsid w:val="00955846"/>
    <w:rsid w:val="00955F31"/>
    <w:rsid w:val="00956CB6"/>
    <w:rsid w:val="00957044"/>
    <w:rsid w:val="0095707F"/>
    <w:rsid w:val="00962A1F"/>
    <w:rsid w:val="00962FDE"/>
    <w:rsid w:val="009638A3"/>
    <w:rsid w:val="009639ED"/>
    <w:rsid w:val="009655B4"/>
    <w:rsid w:val="0096583F"/>
    <w:rsid w:val="00965D6C"/>
    <w:rsid w:val="00965FC6"/>
    <w:rsid w:val="00967D07"/>
    <w:rsid w:val="00970075"/>
    <w:rsid w:val="00970C48"/>
    <w:rsid w:val="0097336A"/>
    <w:rsid w:val="00973F0A"/>
    <w:rsid w:val="0097417F"/>
    <w:rsid w:val="00974732"/>
    <w:rsid w:val="00974894"/>
    <w:rsid w:val="00974DB3"/>
    <w:rsid w:val="00974F8F"/>
    <w:rsid w:val="00975BB0"/>
    <w:rsid w:val="00975D53"/>
    <w:rsid w:val="0097606B"/>
    <w:rsid w:val="00976838"/>
    <w:rsid w:val="00977C67"/>
    <w:rsid w:val="0098066F"/>
    <w:rsid w:val="0098105A"/>
    <w:rsid w:val="0098111A"/>
    <w:rsid w:val="00981166"/>
    <w:rsid w:val="00981AFE"/>
    <w:rsid w:val="0098228A"/>
    <w:rsid w:val="00982936"/>
    <w:rsid w:val="009830DA"/>
    <w:rsid w:val="009838FE"/>
    <w:rsid w:val="00983B8D"/>
    <w:rsid w:val="00983BB9"/>
    <w:rsid w:val="009844E7"/>
    <w:rsid w:val="00985999"/>
    <w:rsid w:val="00985D5E"/>
    <w:rsid w:val="00986C24"/>
    <w:rsid w:val="00987C92"/>
    <w:rsid w:val="0099188D"/>
    <w:rsid w:val="00991E99"/>
    <w:rsid w:val="00991F29"/>
    <w:rsid w:val="00992098"/>
    <w:rsid w:val="009921ED"/>
    <w:rsid w:val="00992721"/>
    <w:rsid w:val="009935AB"/>
    <w:rsid w:val="00993714"/>
    <w:rsid w:val="0099480C"/>
    <w:rsid w:val="0099494C"/>
    <w:rsid w:val="00994D22"/>
    <w:rsid w:val="00994DD9"/>
    <w:rsid w:val="009955EE"/>
    <w:rsid w:val="00996DE4"/>
    <w:rsid w:val="009978CA"/>
    <w:rsid w:val="00997F80"/>
    <w:rsid w:val="009A04F1"/>
    <w:rsid w:val="009A082A"/>
    <w:rsid w:val="009A600F"/>
    <w:rsid w:val="009B1220"/>
    <w:rsid w:val="009B1996"/>
    <w:rsid w:val="009B2855"/>
    <w:rsid w:val="009B2C0E"/>
    <w:rsid w:val="009B2D47"/>
    <w:rsid w:val="009B3088"/>
    <w:rsid w:val="009B3879"/>
    <w:rsid w:val="009B38D3"/>
    <w:rsid w:val="009B40CD"/>
    <w:rsid w:val="009B4353"/>
    <w:rsid w:val="009B46EB"/>
    <w:rsid w:val="009B5B68"/>
    <w:rsid w:val="009B6114"/>
    <w:rsid w:val="009B6858"/>
    <w:rsid w:val="009B6B16"/>
    <w:rsid w:val="009B6DC1"/>
    <w:rsid w:val="009B7248"/>
    <w:rsid w:val="009B7671"/>
    <w:rsid w:val="009B77C8"/>
    <w:rsid w:val="009B7955"/>
    <w:rsid w:val="009B7FFA"/>
    <w:rsid w:val="009C398D"/>
    <w:rsid w:val="009C3C82"/>
    <w:rsid w:val="009C4254"/>
    <w:rsid w:val="009C4570"/>
    <w:rsid w:val="009C5336"/>
    <w:rsid w:val="009C57FF"/>
    <w:rsid w:val="009C589A"/>
    <w:rsid w:val="009C6742"/>
    <w:rsid w:val="009C6AF8"/>
    <w:rsid w:val="009C6CC7"/>
    <w:rsid w:val="009C6F8E"/>
    <w:rsid w:val="009C7778"/>
    <w:rsid w:val="009C7FD5"/>
    <w:rsid w:val="009D0F0C"/>
    <w:rsid w:val="009D141E"/>
    <w:rsid w:val="009D2E6C"/>
    <w:rsid w:val="009D3102"/>
    <w:rsid w:val="009D3200"/>
    <w:rsid w:val="009D3C6C"/>
    <w:rsid w:val="009D3F4E"/>
    <w:rsid w:val="009D5D79"/>
    <w:rsid w:val="009D5E16"/>
    <w:rsid w:val="009D6119"/>
    <w:rsid w:val="009D6FE6"/>
    <w:rsid w:val="009D7D30"/>
    <w:rsid w:val="009E0470"/>
    <w:rsid w:val="009E07FA"/>
    <w:rsid w:val="009E0D42"/>
    <w:rsid w:val="009E2224"/>
    <w:rsid w:val="009E25D0"/>
    <w:rsid w:val="009E2B4C"/>
    <w:rsid w:val="009E3A25"/>
    <w:rsid w:val="009E3A92"/>
    <w:rsid w:val="009E447B"/>
    <w:rsid w:val="009E4AF1"/>
    <w:rsid w:val="009E4EBA"/>
    <w:rsid w:val="009E5659"/>
    <w:rsid w:val="009E5A57"/>
    <w:rsid w:val="009E5F5B"/>
    <w:rsid w:val="009E6875"/>
    <w:rsid w:val="009E6EF0"/>
    <w:rsid w:val="009E71A2"/>
    <w:rsid w:val="009E77AF"/>
    <w:rsid w:val="009F048D"/>
    <w:rsid w:val="009F0541"/>
    <w:rsid w:val="009F1444"/>
    <w:rsid w:val="009F1705"/>
    <w:rsid w:val="009F1844"/>
    <w:rsid w:val="009F1A78"/>
    <w:rsid w:val="009F1F1F"/>
    <w:rsid w:val="009F2149"/>
    <w:rsid w:val="009F2AE7"/>
    <w:rsid w:val="009F336E"/>
    <w:rsid w:val="009F35EF"/>
    <w:rsid w:val="009F3ED0"/>
    <w:rsid w:val="009F46F6"/>
    <w:rsid w:val="009F4FF1"/>
    <w:rsid w:val="009F5358"/>
    <w:rsid w:val="009F5E3F"/>
    <w:rsid w:val="009F63B5"/>
    <w:rsid w:val="009F6918"/>
    <w:rsid w:val="009F78C8"/>
    <w:rsid w:val="00A0093D"/>
    <w:rsid w:val="00A01084"/>
    <w:rsid w:val="00A01BE1"/>
    <w:rsid w:val="00A05168"/>
    <w:rsid w:val="00A0559E"/>
    <w:rsid w:val="00A0771F"/>
    <w:rsid w:val="00A1004A"/>
    <w:rsid w:val="00A102AB"/>
    <w:rsid w:val="00A10374"/>
    <w:rsid w:val="00A10B9D"/>
    <w:rsid w:val="00A11323"/>
    <w:rsid w:val="00A1138B"/>
    <w:rsid w:val="00A1155D"/>
    <w:rsid w:val="00A11AF0"/>
    <w:rsid w:val="00A11BA2"/>
    <w:rsid w:val="00A12F1A"/>
    <w:rsid w:val="00A132FD"/>
    <w:rsid w:val="00A136FE"/>
    <w:rsid w:val="00A13B88"/>
    <w:rsid w:val="00A14636"/>
    <w:rsid w:val="00A14B20"/>
    <w:rsid w:val="00A14C6C"/>
    <w:rsid w:val="00A14EB5"/>
    <w:rsid w:val="00A15021"/>
    <w:rsid w:val="00A150B8"/>
    <w:rsid w:val="00A15558"/>
    <w:rsid w:val="00A21764"/>
    <w:rsid w:val="00A21910"/>
    <w:rsid w:val="00A219DF"/>
    <w:rsid w:val="00A21A81"/>
    <w:rsid w:val="00A22920"/>
    <w:rsid w:val="00A22C12"/>
    <w:rsid w:val="00A2309B"/>
    <w:rsid w:val="00A2383B"/>
    <w:rsid w:val="00A2496C"/>
    <w:rsid w:val="00A2549B"/>
    <w:rsid w:val="00A25602"/>
    <w:rsid w:val="00A26221"/>
    <w:rsid w:val="00A26FF2"/>
    <w:rsid w:val="00A27B33"/>
    <w:rsid w:val="00A27F2D"/>
    <w:rsid w:val="00A27FF8"/>
    <w:rsid w:val="00A303D7"/>
    <w:rsid w:val="00A32028"/>
    <w:rsid w:val="00A32564"/>
    <w:rsid w:val="00A33506"/>
    <w:rsid w:val="00A35323"/>
    <w:rsid w:val="00A3572D"/>
    <w:rsid w:val="00A35DC4"/>
    <w:rsid w:val="00A36A6A"/>
    <w:rsid w:val="00A371A5"/>
    <w:rsid w:val="00A3732C"/>
    <w:rsid w:val="00A417D0"/>
    <w:rsid w:val="00A41B5D"/>
    <w:rsid w:val="00A43F56"/>
    <w:rsid w:val="00A44E4F"/>
    <w:rsid w:val="00A450BF"/>
    <w:rsid w:val="00A453AF"/>
    <w:rsid w:val="00A4635F"/>
    <w:rsid w:val="00A473A0"/>
    <w:rsid w:val="00A478F2"/>
    <w:rsid w:val="00A500B0"/>
    <w:rsid w:val="00A5045A"/>
    <w:rsid w:val="00A50C62"/>
    <w:rsid w:val="00A51164"/>
    <w:rsid w:val="00A51178"/>
    <w:rsid w:val="00A51EF6"/>
    <w:rsid w:val="00A51F8A"/>
    <w:rsid w:val="00A523C7"/>
    <w:rsid w:val="00A52708"/>
    <w:rsid w:val="00A52DBE"/>
    <w:rsid w:val="00A535A0"/>
    <w:rsid w:val="00A53D83"/>
    <w:rsid w:val="00A54590"/>
    <w:rsid w:val="00A5526E"/>
    <w:rsid w:val="00A55706"/>
    <w:rsid w:val="00A559B1"/>
    <w:rsid w:val="00A55AFB"/>
    <w:rsid w:val="00A55DCC"/>
    <w:rsid w:val="00A56549"/>
    <w:rsid w:val="00A56688"/>
    <w:rsid w:val="00A56CFA"/>
    <w:rsid w:val="00A5728E"/>
    <w:rsid w:val="00A578A6"/>
    <w:rsid w:val="00A604BB"/>
    <w:rsid w:val="00A60C33"/>
    <w:rsid w:val="00A6154C"/>
    <w:rsid w:val="00A62B50"/>
    <w:rsid w:val="00A635E3"/>
    <w:rsid w:val="00A64CAB"/>
    <w:rsid w:val="00A65271"/>
    <w:rsid w:val="00A66014"/>
    <w:rsid w:val="00A66A9C"/>
    <w:rsid w:val="00A67ABC"/>
    <w:rsid w:val="00A67D3E"/>
    <w:rsid w:val="00A701E5"/>
    <w:rsid w:val="00A7091D"/>
    <w:rsid w:val="00A71A66"/>
    <w:rsid w:val="00A71D17"/>
    <w:rsid w:val="00A727EC"/>
    <w:rsid w:val="00A72866"/>
    <w:rsid w:val="00A72942"/>
    <w:rsid w:val="00A72EC8"/>
    <w:rsid w:val="00A751BA"/>
    <w:rsid w:val="00A75671"/>
    <w:rsid w:val="00A75844"/>
    <w:rsid w:val="00A759F9"/>
    <w:rsid w:val="00A76329"/>
    <w:rsid w:val="00A76E1E"/>
    <w:rsid w:val="00A76FB6"/>
    <w:rsid w:val="00A775DA"/>
    <w:rsid w:val="00A7769F"/>
    <w:rsid w:val="00A77916"/>
    <w:rsid w:val="00A802CD"/>
    <w:rsid w:val="00A806E4"/>
    <w:rsid w:val="00A813EE"/>
    <w:rsid w:val="00A81B47"/>
    <w:rsid w:val="00A81D59"/>
    <w:rsid w:val="00A828C4"/>
    <w:rsid w:val="00A829A4"/>
    <w:rsid w:val="00A82C8C"/>
    <w:rsid w:val="00A839F3"/>
    <w:rsid w:val="00A84E1A"/>
    <w:rsid w:val="00A851C2"/>
    <w:rsid w:val="00A859BC"/>
    <w:rsid w:val="00A86050"/>
    <w:rsid w:val="00A8630C"/>
    <w:rsid w:val="00A86554"/>
    <w:rsid w:val="00A87577"/>
    <w:rsid w:val="00A87D14"/>
    <w:rsid w:val="00A9078B"/>
    <w:rsid w:val="00A910D4"/>
    <w:rsid w:val="00A91852"/>
    <w:rsid w:val="00A918E5"/>
    <w:rsid w:val="00A9209C"/>
    <w:rsid w:val="00A9276C"/>
    <w:rsid w:val="00A9341F"/>
    <w:rsid w:val="00A9342A"/>
    <w:rsid w:val="00A93B4B"/>
    <w:rsid w:val="00A949C3"/>
    <w:rsid w:val="00A94E9C"/>
    <w:rsid w:val="00A95EF6"/>
    <w:rsid w:val="00A96CA5"/>
    <w:rsid w:val="00A977CD"/>
    <w:rsid w:val="00A97BD4"/>
    <w:rsid w:val="00AA0503"/>
    <w:rsid w:val="00AA1E90"/>
    <w:rsid w:val="00AA241A"/>
    <w:rsid w:val="00AA2B84"/>
    <w:rsid w:val="00AA39AE"/>
    <w:rsid w:val="00AA3C96"/>
    <w:rsid w:val="00AA4984"/>
    <w:rsid w:val="00AA50D7"/>
    <w:rsid w:val="00AA6379"/>
    <w:rsid w:val="00AA6721"/>
    <w:rsid w:val="00AA7A4F"/>
    <w:rsid w:val="00AA7D40"/>
    <w:rsid w:val="00AB030A"/>
    <w:rsid w:val="00AB08B4"/>
    <w:rsid w:val="00AB0F75"/>
    <w:rsid w:val="00AB2277"/>
    <w:rsid w:val="00AB2F14"/>
    <w:rsid w:val="00AB3036"/>
    <w:rsid w:val="00AB3650"/>
    <w:rsid w:val="00AB3D56"/>
    <w:rsid w:val="00AB46AA"/>
    <w:rsid w:val="00AB6BF9"/>
    <w:rsid w:val="00AB7DDA"/>
    <w:rsid w:val="00AC01CA"/>
    <w:rsid w:val="00AC1ECC"/>
    <w:rsid w:val="00AC2147"/>
    <w:rsid w:val="00AC2216"/>
    <w:rsid w:val="00AC22B6"/>
    <w:rsid w:val="00AC25D6"/>
    <w:rsid w:val="00AC27A4"/>
    <w:rsid w:val="00AC2E45"/>
    <w:rsid w:val="00AC37B5"/>
    <w:rsid w:val="00AC43F2"/>
    <w:rsid w:val="00AC4733"/>
    <w:rsid w:val="00AC49CD"/>
    <w:rsid w:val="00AC528C"/>
    <w:rsid w:val="00AC5BC3"/>
    <w:rsid w:val="00AC5D7C"/>
    <w:rsid w:val="00AC65A4"/>
    <w:rsid w:val="00AC75A1"/>
    <w:rsid w:val="00AC797B"/>
    <w:rsid w:val="00AD055C"/>
    <w:rsid w:val="00AD0CD7"/>
    <w:rsid w:val="00AD149E"/>
    <w:rsid w:val="00AD171A"/>
    <w:rsid w:val="00AD22D5"/>
    <w:rsid w:val="00AD2FFB"/>
    <w:rsid w:val="00AD305F"/>
    <w:rsid w:val="00AD4090"/>
    <w:rsid w:val="00AD42F8"/>
    <w:rsid w:val="00AD435E"/>
    <w:rsid w:val="00AD570C"/>
    <w:rsid w:val="00AD6003"/>
    <w:rsid w:val="00AD67A4"/>
    <w:rsid w:val="00AD6D5F"/>
    <w:rsid w:val="00AD72CD"/>
    <w:rsid w:val="00AD7BD8"/>
    <w:rsid w:val="00AD7ECE"/>
    <w:rsid w:val="00AE01E2"/>
    <w:rsid w:val="00AE0227"/>
    <w:rsid w:val="00AE05BF"/>
    <w:rsid w:val="00AE132D"/>
    <w:rsid w:val="00AE1B9B"/>
    <w:rsid w:val="00AE263D"/>
    <w:rsid w:val="00AE2857"/>
    <w:rsid w:val="00AE2A36"/>
    <w:rsid w:val="00AE2ADA"/>
    <w:rsid w:val="00AE2F3E"/>
    <w:rsid w:val="00AE2FD3"/>
    <w:rsid w:val="00AE3C46"/>
    <w:rsid w:val="00AE4259"/>
    <w:rsid w:val="00AE4355"/>
    <w:rsid w:val="00AE4381"/>
    <w:rsid w:val="00AE51A3"/>
    <w:rsid w:val="00AE5582"/>
    <w:rsid w:val="00AE598A"/>
    <w:rsid w:val="00AE7272"/>
    <w:rsid w:val="00AE7FC6"/>
    <w:rsid w:val="00AF01C2"/>
    <w:rsid w:val="00AF08DF"/>
    <w:rsid w:val="00AF335A"/>
    <w:rsid w:val="00AF357D"/>
    <w:rsid w:val="00AF3FAE"/>
    <w:rsid w:val="00AF410F"/>
    <w:rsid w:val="00AF466E"/>
    <w:rsid w:val="00AF58E6"/>
    <w:rsid w:val="00AF5F50"/>
    <w:rsid w:val="00AF669F"/>
    <w:rsid w:val="00AF674E"/>
    <w:rsid w:val="00AF68F7"/>
    <w:rsid w:val="00AF691E"/>
    <w:rsid w:val="00AF7804"/>
    <w:rsid w:val="00B01403"/>
    <w:rsid w:val="00B01632"/>
    <w:rsid w:val="00B02AEC"/>
    <w:rsid w:val="00B02EAB"/>
    <w:rsid w:val="00B033DF"/>
    <w:rsid w:val="00B04CCA"/>
    <w:rsid w:val="00B0649D"/>
    <w:rsid w:val="00B07905"/>
    <w:rsid w:val="00B07A75"/>
    <w:rsid w:val="00B1052D"/>
    <w:rsid w:val="00B11C6A"/>
    <w:rsid w:val="00B12F8C"/>
    <w:rsid w:val="00B143A4"/>
    <w:rsid w:val="00B1456E"/>
    <w:rsid w:val="00B14A41"/>
    <w:rsid w:val="00B14E77"/>
    <w:rsid w:val="00B167BF"/>
    <w:rsid w:val="00B17B62"/>
    <w:rsid w:val="00B210E6"/>
    <w:rsid w:val="00B22024"/>
    <w:rsid w:val="00B22589"/>
    <w:rsid w:val="00B23456"/>
    <w:rsid w:val="00B24609"/>
    <w:rsid w:val="00B2513A"/>
    <w:rsid w:val="00B2557D"/>
    <w:rsid w:val="00B30791"/>
    <w:rsid w:val="00B30982"/>
    <w:rsid w:val="00B31EF9"/>
    <w:rsid w:val="00B32600"/>
    <w:rsid w:val="00B32B9B"/>
    <w:rsid w:val="00B34D46"/>
    <w:rsid w:val="00B35902"/>
    <w:rsid w:val="00B35EE9"/>
    <w:rsid w:val="00B35FC0"/>
    <w:rsid w:val="00B36301"/>
    <w:rsid w:val="00B36412"/>
    <w:rsid w:val="00B366E8"/>
    <w:rsid w:val="00B36D1C"/>
    <w:rsid w:val="00B3716E"/>
    <w:rsid w:val="00B37CCD"/>
    <w:rsid w:val="00B400BC"/>
    <w:rsid w:val="00B4010E"/>
    <w:rsid w:val="00B40C01"/>
    <w:rsid w:val="00B40F51"/>
    <w:rsid w:val="00B419F5"/>
    <w:rsid w:val="00B41E8D"/>
    <w:rsid w:val="00B41F92"/>
    <w:rsid w:val="00B4231C"/>
    <w:rsid w:val="00B42A49"/>
    <w:rsid w:val="00B42B58"/>
    <w:rsid w:val="00B43572"/>
    <w:rsid w:val="00B43796"/>
    <w:rsid w:val="00B438E5"/>
    <w:rsid w:val="00B43B6F"/>
    <w:rsid w:val="00B44654"/>
    <w:rsid w:val="00B45E57"/>
    <w:rsid w:val="00B461D3"/>
    <w:rsid w:val="00B462BD"/>
    <w:rsid w:val="00B46982"/>
    <w:rsid w:val="00B46E5A"/>
    <w:rsid w:val="00B5003A"/>
    <w:rsid w:val="00B50504"/>
    <w:rsid w:val="00B507FF"/>
    <w:rsid w:val="00B50925"/>
    <w:rsid w:val="00B50F7C"/>
    <w:rsid w:val="00B51CB6"/>
    <w:rsid w:val="00B51CF7"/>
    <w:rsid w:val="00B5213B"/>
    <w:rsid w:val="00B52DAC"/>
    <w:rsid w:val="00B5357C"/>
    <w:rsid w:val="00B53737"/>
    <w:rsid w:val="00B53794"/>
    <w:rsid w:val="00B541E7"/>
    <w:rsid w:val="00B5450A"/>
    <w:rsid w:val="00B54546"/>
    <w:rsid w:val="00B5468C"/>
    <w:rsid w:val="00B55C86"/>
    <w:rsid w:val="00B55EFF"/>
    <w:rsid w:val="00B561CA"/>
    <w:rsid w:val="00B56612"/>
    <w:rsid w:val="00B568DC"/>
    <w:rsid w:val="00B56FDE"/>
    <w:rsid w:val="00B571BE"/>
    <w:rsid w:val="00B57429"/>
    <w:rsid w:val="00B5762C"/>
    <w:rsid w:val="00B57AAD"/>
    <w:rsid w:val="00B6040E"/>
    <w:rsid w:val="00B60460"/>
    <w:rsid w:val="00B60AA9"/>
    <w:rsid w:val="00B6101E"/>
    <w:rsid w:val="00B61730"/>
    <w:rsid w:val="00B61E95"/>
    <w:rsid w:val="00B61F14"/>
    <w:rsid w:val="00B62307"/>
    <w:rsid w:val="00B62577"/>
    <w:rsid w:val="00B62E55"/>
    <w:rsid w:val="00B63AB7"/>
    <w:rsid w:val="00B63D08"/>
    <w:rsid w:val="00B647E7"/>
    <w:rsid w:val="00B64D01"/>
    <w:rsid w:val="00B658D2"/>
    <w:rsid w:val="00B659E8"/>
    <w:rsid w:val="00B66070"/>
    <w:rsid w:val="00B66238"/>
    <w:rsid w:val="00B6645B"/>
    <w:rsid w:val="00B668A5"/>
    <w:rsid w:val="00B711AE"/>
    <w:rsid w:val="00B715FD"/>
    <w:rsid w:val="00B71C66"/>
    <w:rsid w:val="00B73199"/>
    <w:rsid w:val="00B73F00"/>
    <w:rsid w:val="00B75843"/>
    <w:rsid w:val="00B75CB5"/>
    <w:rsid w:val="00B7739E"/>
    <w:rsid w:val="00B77F87"/>
    <w:rsid w:val="00B8014D"/>
    <w:rsid w:val="00B80D64"/>
    <w:rsid w:val="00B8175D"/>
    <w:rsid w:val="00B8194B"/>
    <w:rsid w:val="00B819F9"/>
    <w:rsid w:val="00B81F09"/>
    <w:rsid w:val="00B825DA"/>
    <w:rsid w:val="00B82DB9"/>
    <w:rsid w:val="00B83857"/>
    <w:rsid w:val="00B838A8"/>
    <w:rsid w:val="00B83D99"/>
    <w:rsid w:val="00B846A3"/>
    <w:rsid w:val="00B85CE8"/>
    <w:rsid w:val="00B86127"/>
    <w:rsid w:val="00B86F11"/>
    <w:rsid w:val="00B87225"/>
    <w:rsid w:val="00B91CD7"/>
    <w:rsid w:val="00B9209B"/>
    <w:rsid w:val="00B93A94"/>
    <w:rsid w:val="00B94090"/>
    <w:rsid w:val="00B957E8"/>
    <w:rsid w:val="00B958C9"/>
    <w:rsid w:val="00B95BAB"/>
    <w:rsid w:val="00B95DCF"/>
    <w:rsid w:val="00BA0C9F"/>
    <w:rsid w:val="00BA1636"/>
    <w:rsid w:val="00BA27A1"/>
    <w:rsid w:val="00BA2C6F"/>
    <w:rsid w:val="00BA3630"/>
    <w:rsid w:val="00BA3B4F"/>
    <w:rsid w:val="00BA3BBA"/>
    <w:rsid w:val="00BA41E2"/>
    <w:rsid w:val="00BA441F"/>
    <w:rsid w:val="00BA50C0"/>
    <w:rsid w:val="00BA567B"/>
    <w:rsid w:val="00BA63B0"/>
    <w:rsid w:val="00BA6556"/>
    <w:rsid w:val="00BA67BB"/>
    <w:rsid w:val="00BA6CD1"/>
    <w:rsid w:val="00BA70CA"/>
    <w:rsid w:val="00BA7176"/>
    <w:rsid w:val="00BA7CB0"/>
    <w:rsid w:val="00BB0031"/>
    <w:rsid w:val="00BB016C"/>
    <w:rsid w:val="00BB0383"/>
    <w:rsid w:val="00BB128F"/>
    <w:rsid w:val="00BB14A4"/>
    <w:rsid w:val="00BB2682"/>
    <w:rsid w:val="00BB2881"/>
    <w:rsid w:val="00BB2B71"/>
    <w:rsid w:val="00BB2D5C"/>
    <w:rsid w:val="00BB306D"/>
    <w:rsid w:val="00BB3B09"/>
    <w:rsid w:val="00BB3B10"/>
    <w:rsid w:val="00BB3CB7"/>
    <w:rsid w:val="00BB4024"/>
    <w:rsid w:val="00BB40FC"/>
    <w:rsid w:val="00BB48D4"/>
    <w:rsid w:val="00BB5281"/>
    <w:rsid w:val="00BB533B"/>
    <w:rsid w:val="00BB59E0"/>
    <w:rsid w:val="00BB5DA4"/>
    <w:rsid w:val="00BB6540"/>
    <w:rsid w:val="00BB6C2A"/>
    <w:rsid w:val="00BB7045"/>
    <w:rsid w:val="00BB735C"/>
    <w:rsid w:val="00BC127A"/>
    <w:rsid w:val="00BC2423"/>
    <w:rsid w:val="00BC4714"/>
    <w:rsid w:val="00BC5D83"/>
    <w:rsid w:val="00BC5E23"/>
    <w:rsid w:val="00BC6ABE"/>
    <w:rsid w:val="00BC715D"/>
    <w:rsid w:val="00BC7809"/>
    <w:rsid w:val="00BD0795"/>
    <w:rsid w:val="00BD0A7C"/>
    <w:rsid w:val="00BD14F6"/>
    <w:rsid w:val="00BD1B8E"/>
    <w:rsid w:val="00BD1C63"/>
    <w:rsid w:val="00BD1E42"/>
    <w:rsid w:val="00BD273A"/>
    <w:rsid w:val="00BD2B06"/>
    <w:rsid w:val="00BD2E7D"/>
    <w:rsid w:val="00BD36E0"/>
    <w:rsid w:val="00BD3732"/>
    <w:rsid w:val="00BD3A63"/>
    <w:rsid w:val="00BD3FD5"/>
    <w:rsid w:val="00BD442D"/>
    <w:rsid w:val="00BD46C9"/>
    <w:rsid w:val="00BD500C"/>
    <w:rsid w:val="00BD5098"/>
    <w:rsid w:val="00BD5801"/>
    <w:rsid w:val="00BD5EE1"/>
    <w:rsid w:val="00BD61B5"/>
    <w:rsid w:val="00BD6900"/>
    <w:rsid w:val="00BD7313"/>
    <w:rsid w:val="00BE05F8"/>
    <w:rsid w:val="00BE1AD0"/>
    <w:rsid w:val="00BE2559"/>
    <w:rsid w:val="00BE2709"/>
    <w:rsid w:val="00BE27A5"/>
    <w:rsid w:val="00BE2F0F"/>
    <w:rsid w:val="00BE2FFB"/>
    <w:rsid w:val="00BE4560"/>
    <w:rsid w:val="00BE5016"/>
    <w:rsid w:val="00BE54D8"/>
    <w:rsid w:val="00BE5E53"/>
    <w:rsid w:val="00BE6A96"/>
    <w:rsid w:val="00BE725E"/>
    <w:rsid w:val="00BE7A33"/>
    <w:rsid w:val="00BF1135"/>
    <w:rsid w:val="00BF280C"/>
    <w:rsid w:val="00BF2AEF"/>
    <w:rsid w:val="00BF320A"/>
    <w:rsid w:val="00BF3324"/>
    <w:rsid w:val="00BF3620"/>
    <w:rsid w:val="00BF381C"/>
    <w:rsid w:val="00BF46B7"/>
    <w:rsid w:val="00BF5724"/>
    <w:rsid w:val="00BF689F"/>
    <w:rsid w:val="00BF757D"/>
    <w:rsid w:val="00BF7C8D"/>
    <w:rsid w:val="00C0042A"/>
    <w:rsid w:val="00C00889"/>
    <w:rsid w:val="00C014EB"/>
    <w:rsid w:val="00C01883"/>
    <w:rsid w:val="00C01B9A"/>
    <w:rsid w:val="00C01CD4"/>
    <w:rsid w:val="00C0201E"/>
    <w:rsid w:val="00C02096"/>
    <w:rsid w:val="00C02525"/>
    <w:rsid w:val="00C030A0"/>
    <w:rsid w:val="00C03533"/>
    <w:rsid w:val="00C047BD"/>
    <w:rsid w:val="00C04FE9"/>
    <w:rsid w:val="00C05705"/>
    <w:rsid w:val="00C057AD"/>
    <w:rsid w:val="00C05961"/>
    <w:rsid w:val="00C0612F"/>
    <w:rsid w:val="00C06949"/>
    <w:rsid w:val="00C07600"/>
    <w:rsid w:val="00C10B88"/>
    <w:rsid w:val="00C11576"/>
    <w:rsid w:val="00C11A99"/>
    <w:rsid w:val="00C11E99"/>
    <w:rsid w:val="00C12BEF"/>
    <w:rsid w:val="00C12DFB"/>
    <w:rsid w:val="00C12FA7"/>
    <w:rsid w:val="00C138C4"/>
    <w:rsid w:val="00C13B35"/>
    <w:rsid w:val="00C14216"/>
    <w:rsid w:val="00C14674"/>
    <w:rsid w:val="00C14E7E"/>
    <w:rsid w:val="00C15463"/>
    <w:rsid w:val="00C15EC9"/>
    <w:rsid w:val="00C169E8"/>
    <w:rsid w:val="00C170DD"/>
    <w:rsid w:val="00C206CB"/>
    <w:rsid w:val="00C20821"/>
    <w:rsid w:val="00C21AD1"/>
    <w:rsid w:val="00C21DAF"/>
    <w:rsid w:val="00C2365E"/>
    <w:rsid w:val="00C23F3F"/>
    <w:rsid w:val="00C24539"/>
    <w:rsid w:val="00C24609"/>
    <w:rsid w:val="00C24C45"/>
    <w:rsid w:val="00C24DA7"/>
    <w:rsid w:val="00C25919"/>
    <w:rsid w:val="00C25C9B"/>
    <w:rsid w:val="00C265A0"/>
    <w:rsid w:val="00C26818"/>
    <w:rsid w:val="00C26BCF"/>
    <w:rsid w:val="00C2728F"/>
    <w:rsid w:val="00C2731E"/>
    <w:rsid w:val="00C27386"/>
    <w:rsid w:val="00C27578"/>
    <w:rsid w:val="00C27A37"/>
    <w:rsid w:val="00C30117"/>
    <w:rsid w:val="00C30749"/>
    <w:rsid w:val="00C30861"/>
    <w:rsid w:val="00C30D64"/>
    <w:rsid w:val="00C32AED"/>
    <w:rsid w:val="00C32FA1"/>
    <w:rsid w:val="00C32FE8"/>
    <w:rsid w:val="00C33140"/>
    <w:rsid w:val="00C33740"/>
    <w:rsid w:val="00C33BD1"/>
    <w:rsid w:val="00C34073"/>
    <w:rsid w:val="00C34183"/>
    <w:rsid w:val="00C349F2"/>
    <w:rsid w:val="00C34F05"/>
    <w:rsid w:val="00C358C1"/>
    <w:rsid w:val="00C364E8"/>
    <w:rsid w:val="00C41AFA"/>
    <w:rsid w:val="00C41F0B"/>
    <w:rsid w:val="00C41F85"/>
    <w:rsid w:val="00C42B96"/>
    <w:rsid w:val="00C42DF0"/>
    <w:rsid w:val="00C433FD"/>
    <w:rsid w:val="00C43C55"/>
    <w:rsid w:val="00C443EC"/>
    <w:rsid w:val="00C4448F"/>
    <w:rsid w:val="00C4450B"/>
    <w:rsid w:val="00C44B3D"/>
    <w:rsid w:val="00C452A3"/>
    <w:rsid w:val="00C4589D"/>
    <w:rsid w:val="00C45A99"/>
    <w:rsid w:val="00C46106"/>
    <w:rsid w:val="00C46393"/>
    <w:rsid w:val="00C4673B"/>
    <w:rsid w:val="00C46CB3"/>
    <w:rsid w:val="00C47114"/>
    <w:rsid w:val="00C47960"/>
    <w:rsid w:val="00C479AA"/>
    <w:rsid w:val="00C479D6"/>
    <w:rsid w:val="00C47F88"/>
    <w:rsid w:val="00C501E3"/>
    <w:rsid w:val="00C50D90"/>
    <w:rsid w:val="00C511A2"/>
    <w:rsid w:val="00C52635"/>
    <w:rsid w:val="00C5360B"/>
    <w:rsid w:val="00C53E7F"/>
    <w:rsid w:val="00C5464B"/>
    <w:rsid w:val="00C551C0"/>
    <w:rsid w:val="00C55217"/>
    <w:rsid w:val="00C55CF1"/>
    <w:rsid w:val="00C55D29"/>
    <w:rsid w:val="00C601A8"/>
    <w:rsid w:val="00C614C8"/>
    <w:rsid w:val="00C6203A"/>
    <w:rsid w:val="00C6243E"/>
    <w:rsid w:val="00C62649"/>
    <w:rsid w:val="00C62A72"/>
    <w:rsid w:val="00C63021"/>
    <w:rsid w:val="00C634DB"/>
    <w:rsid w:val="00C64430"/>
    <w:rsid w:val="00C64845"/>
    <w:rsid w:val="00C64D28"/>
    <w:rsid w:val="00C65ED0"/>
    <w:rsid w:val="00C66552"/>
    <w:rsid w:val="00C66B42"/>
    <w:rsid w:val="00C673CD"/>
    <w:rsid w:val="00C7026F"/>
    <w:rsid w:val="00C70A74"/>
    <w:rsid w:val="00C72362"/>
    <w:rsid w:val="00C724CC"/>
    <w:rsid w:val="00C72C04"/>
    <w:rsid w:val="00C73437"/>
    <w:rsid w:val="00C73A75"/>
    <w:rsid w:val="00C74BBC"/>
    <w:rsid w:val="00C75576"/>
    <w:rsid w:val="00C76776"/>
    <w:rsid w:val="00C76933"/>
    <w:rsid w:val="00C77628"/>
    <w:rsid w:val="00C8071E"/>
    <w:rsid w:val="00C815AB"/>
    <w:rsid w:val="00C818B9"/>
    <w:rsid w:val="00C82222"/>
    <w:rsid w:val="00C83DC2"/>
    <w:rsid w:val="00C84332"/>
    <w:rsid w:val="00C8499D"/>
    <w:rsid w:val="00C84A30"/>
    <w:rsid w:val="00C85401"/>
    <w:rsid w:val="00C86330"/>
    <w:rsid w:val="00C868A4"/>
    <w:rsid w:val="00C872F6"/>
    <w:rsid w:val="00C87A2D"/>
    <w:rsid w:val="00C9005A"/>
    <w:rsid w:val="00C90BBD"/>
    <w:rsid w:val="00C91174"/>
    <w:rsid w:val="00C913BE"/>
    <w:rsid w:val="00C91A53"/>
    <w:rsid w:val="00C9315D"/>
    <w:rsid w:val="00C93241"/>
    <w:rsid w:val="00C940FF"/>
    <w:rsid w:val="00C949D0"/>
    <w:rsid w:val="00C94E4A"/>
    <w:rsid w:val="00C94F27"/>
    <w:rsid w:val="00C954B5"/>
    <w:rsid w:val="00C96420"/>
    <w:rsid w:val="00C96807"/>
    <w:rsid w:val="00C96ABF"/>
    <w:rsid w:val="00C96C85"/>
    <w:rsid w:val="00C96EF0"/>
    <w:rsid w:val="00C972F1"/>
    <w:rsid w:val="00C9758B"/>
    <w:rsid w:val="00C97D97"/>
    <w:rsid w:val="00CA0370"/>
    <w:rsid w:val="00CA04A9"/>
    <w:rsid w:val="00CA076B"/>
    <w:rsid w:val="00CA0E00"/>
    <w:rsid w:val="00CA22FF"/>
    <w:rsid w:val="00CA453A"/>
    <w:rsid w:val="00CA6027"/>
    <w:rsid w:val="00CA679E"/>
    <w:rsid w:val="00CA70C1"/>
    <w:rsid w:val="00CA726D"/>
    <w:rsid w:val="00CA7567"/>
    <w:rsid w:val="00CA7B77"/>
    <w:rsid w:val="00CB0048"/>
    <w:rsid w:val="00CB0A1C"/>
    <w:rsid w:val="00CB155A"/>
    <w:rsid w:val="00CB2FB4"/>
    <w:rsid w:val="00CB3434"/>
    <w:rsid w:val="00CB374E"/>
    <w:rsid w:val="00CB3982"/>
    <w:rsid w:val="00CB4164"/>
    <w:rsid w:val="00CB44EB"/>
    <w:rsid w:val="00CB5437"/>
    <w:rsid w:val="00CB5E52"/>
    <w:rsid w:val="00CB72B5"/>
    <w:rsid w:val="00CB740D"/>
    <w:rsid w:val="00CB7A5D"/>
    <w:rsid w:val="00CB7C73"/>
    <w:rsid w:val="00CB7CF2"/>
    <w:rsid w:val="00CC1650"/>
    <w:rsid w:val="00CC1AF8"/>
    <w:rsid w:val="00CC1DA5"/>
    <w:rsid w:val="00CC267C"/>
    <w:rsid w:val="00CC2CAA"/>
    <w:rsid w:val="00CC32FB"/>
    <w:rsid w:val="00CC3ADE"/>
    <w:rsid w:val="00CC4162"/>
    <w:rsid w:val="00CC4673"/>
    <w:rsid w:val="00CC493A"/>
    <w:rsid w:val="00CC4A51"/>
    <w:rsid w:val="00CC5B4F"/>
    <w:rsid w:val="00CC5E61"/>
    <w:rsid w:val="00CC69AD"/>
    <w:rsid w:val="00CC70EE"/>
    <w:rsid w:val="00CC7857"/>
    <w:rsid w:val="00CC7CB2"/>
    <w:rsid w:val="00CD0777"/>
    <w:rsid w:val="00CD16A0"/>
    <w:rsid w:val="00CD1920"/>
    <w:rsid w:val="00CD1E94"/>
    <w:rsid w:val="00CD1FE7"/>
    <w:rsid w:val="00CD4329"/>
    <w:rsid w:val="00CD46F8"/>
    <w:rsid w:val="00CD5FC3"/>
    <w:rsid w:val="00CD6AB3"/>
    <w:rsid w:val="00CD72DB"/>
    <w:rsid w:val="00CE0BD8"/>
    <w:rsid w:val="00CE1206"/>
    <w:rsid w:val="00CE2402"/>
    <w:rsid w:val="00CE2432"/>
    <w:rsid w:val="00CE24A6"/>
    <w:rsid w:val="00CE2639"/>
    <w:rsid w:val="00CE2666"/>
    <w:rsid w:val="00CE2762"/>
    <w:rsid w:val="00CE27A4"/>
    <w:rsid w:val="00CE3940"/>
    <w:rsid w:val="00CE48F9"/>
    <w:rsid w:val="00CE49F0"/>
    <w:rsid w:val="00CE4DB7"/>
    <w:rsid w:val="00CE510F"/>
    <w:rsid w:val="00CE575D"/>
    <w:rsid w:val="00CE5793"/>
    <w:rsid w:val="00CE5D05"/>
    <w:rsid w:val="00CE5DBF"/>
    <w:rsid w:val="00CE6199"/>
    <w:rsid w:val="00CE7563"/>
    <w:rsid w:val="00CE77B0"/>
    <w:rsid w:val="00CF0863"/>
    <w:rsid w:val="00CF086F"/>
    <w:rsid w:val="00CF0953"/>
    <w:rsid w:val="00CF0DB3"/>
    <w:rsid w:val="00CF0E78"/>
    <w:rsid w:val="00CF2140"/>
    <w:rsid w:val="00CF2DD5"/>
    <w:rsid w:val="00CF2E8F"/>
    <w:rsid w:val="00CF4D02"/>
    <w:rsid w:val="00CF5A36"/>
    <w:rsid w:val="00CF5A9C"/>
    <w:rsid w:val="00CF6C6E"/>
    <w:rsid w:val="00CF702A"/>
    <w:rsid w:val="00D000FD"/>
    <w:rsid w:val="00D01011"/>
    <w:rsid w:val="00D0338F"/>
    <w:rsid w:val="00D0352F"/>
    <w:rsid w:val="00D03AB6"/>
    <w:rsid w:val="00D03C08"/>
    <w:rsid w:val="00D046BE"/>
    <w:rsid w:val="00D05215"/>
    <w:rsid w:val="00D05DF5"/>
    <w:rsid w:val="00D06EFF"/>
    <w:rsid w:val="00D078AC"/>
    <w:rsid w:val="00D07CFD"/>
    <w:rsid w:val="00D106AA"/>
    <w:rsid w:val="00D109C1"/>
    <w:rsid w:val="00D10F73"/>
    <w:rsid w:val="00D10FBE"/>
    <w:rsid w:val="00D11A96"/>
    <w:rsid w:val="00D11B4B"/>
    <w:rsid w:val="00D12150"/>
    <w:rsid w:val="00D1262F"/>
    <w:rsid w:val="00D14628"/>
    <w:rsid w:val="00D14B83"/>
    <w:rsid w:val="00D15722"/>
    <w:rsid w:val="00D15FF2"/>
    <w:rsid w:val="00D1672A"/>
    <w:rsid w:val="00D16C21"/>
    <w:rsid w:val="00D16E03"/>
    <w:rsid w:val="00D176E6"/>
    <w:rsid w:val="00D179CA"/>
    <w:rsid w:val="00D17AA7"/>
    <w:rsid w:val="00D20912"/>
    <w:rsid w:val="00D20B99"/>
    <w:rsid w:val="00D214F1"/>
    <w:rsid w:val="00D23753"/>
    <w:rsid w:val="00D23B9D"/>
    <w:rsid w:val="00D23C59"/>
    <w:rsid w:val="00D24244"/>
    <w:rsid w:val="00D245C2"/>
    <w:rsid w:val="00D246F9"/>
    <w:rsid w:val="00D24B5D"/>
    <w:rsid w:val="00D258FF"/>
    <w:rsid w:val="00D2596C"/>
    <w:rsid w:val="00D25D6D"/>
    <w:rsid w:val="00D25D9C"/>
    <w:rsid w:val="00D25E73"/>
    <w:rsid w:val="00D2707E"/>
    <w:rsid w:val="00D270C0"/>
    <w:rsid w:val="00D30166"/>
    <w:rsid w:val="00D30EAD"/>
    <w:rsid w:val="00D315F9"/>
    <w:rsid w:val="00D316C6"/>
    <w:rsid w:val="00D31EFA"/>
    <w:rsid w:val="00D32BD7"/>
    <w:rsid w:val="00D340DF"/>
    <w:rsid w:val="00D34E26"/>
    <w:rsid w:val="00D35424"/>
    <w:rsid w:val="00D35824"/>
    <w:rsid w:val="00D3604B"/>
    <w:rsid w:val="00D36182"/>
    <w:rsid w:val="00D37260"/>
    <w:rsid w:val="00D373D7"/>
    <w:rsid w:val="00D3753E"/>
    <w:rsid w:val="00D42036"/>
    <w:rsid w:val="00D421A4"/>
    <w:rsid w:val="00D421AB"/>
    <w:rsid w:val="00D424E5"/>
    <w:rsid w:val="00D429B3"/>
    <w:rsid w:val="00D42B98"/>
    <w:rsid w:val="00D43240"/>
    <w:rsid w:val="00D43EAD"/>
    <w:rsid w:val="00D448B5"/>
    <w:rsid w:val="00D44BD0"/>
    <w:rsid w:val="00D44CE7"/>
    <w:rsid w:val="00D45471"/>
    <w:rsid w:val="00D45A14"/>
    <w:rsid w:val="00D4638D"/>
    <w:rsid w:val="00D46EA5"/>
    <w:rsid w:val="00D4740C"/>
    <w:rsid w:val="00D47AEB"/>
    <w:rsid w:val="00D47EC0"/>
    <w:rsid w:val="00D505F8"/>
    <w:rsid w:val="00D512C2"/>
    <w:rsid w:val="00D5279F"/>
    <w:rsid w:val="00D53401"/>
    <w:rsid w:val="00D54E50"/>
    <w:rsid w:val="00D55025"/>
    <w:rsid w:val="00D55162"/>
    <w:rsid w:val="00D55C3D"/>
    <w:rsid w:val="00D5657B"/>
    <w:rsid w:val="00D568B1"/>
    <w:rsid w:val="00D56F28"/>
    <w:rsid w:val="00D61011"/>
    <w:rsid w:val="00D6114F"/>
    <w:rsid w:val="00D61359"/>
    <w:rsid w:val="00D615EC"/>
    <w:rsid w:val="00D61630"/>
    <w:rsid w:val="00D6257F"/>
    <w:rsid w:val="00D62EEB"/>
    <w:rsid w:val="00D63157"/>
    <w:rsid w:val="00D63E13"/>
    <w:rsid w:val="00D63FE0"/>
    <w:rsid w:val="00D64518"/>
    <w:rsid w:val="00D654C3"/>
    <w:rsid w:val="00D65552"/>
    <w:rsid w:val="00D667AE"/>
    <w:rsid w:val="00D66A3D"/>
    <w:rsid w:val="00D66BD2"/>
    <w:rsid w:val="00D66ED8"/>
    <w:rsid w:val="00D67597"/>
    <w:rsid w:val="00D72101"/>
    <w:rsid w:val="00D721E4"/>
    <w:rsid w:val="00D733AE"/>
    <w:rsid w:val="00D735DD"/>
    <w:rsid w:val="00D73E70"/>
    <w:rsid w:val="00D742E7"/>
    <w:rsid w:val="00D744C0"/>
    <w:rsid w:val="00D75503"/>
    <w:rsid w:val="00D757CD"/>
    <w:rsid w:val="00D75DC6"/>
    <w:rsid w:val="00D76F37"/>
    <w:rsid w:val="00D77465"/>
    <w:rsid w:val="00D77FB2"/>
    <w:rsid w:val="00D8051F"/>
    <w:rsid w:val="00D80994"/>
    <w:rsid w:val="00D80C59"/>
    <w:rsid w:val="00D80E0E"/>
    <w:rsid w:val="00D819D6"/>
    <w:rsid w:val="00D82043"/>
    <w:rsid w:val="00D82297"/>
    <w:rsid w:val="00D83811"/>
    <w:rsid w:val="00D83C37"/>
    <w:rsid w:val="00D842C3"/>
    <w:rsid w:val="00D848E9"/>
    <w:rsid w:val="00D8506B"/>
    <w:rsid w:val="00D85349"/>
    <w:rsid w:val="00D853A9"/>
    <w:rsid w:val="00D85496"/>
    <w:rsid w:val="00D854CD"/>
    <w:rsid w:val="00D85A6A"/>
    <w:rsid w:val="00D86EB4"/>
    <w:rsid w:val="00D8765D"/>
    <w:rsid w:val="00D87C29"/>
    <w:rsid w:val="00D90037"/>
    <w:rsid w:val="00D9130B"/>
    <w:rsid w:val="00D91D2B"/>
    <w:rsid w:val="00D9205B"/>
    <w:rsid w:val="00D923FD"/>
    <w:rsid w:val="00D924D4"/>
    <w:rsid w:val="00D92F58"/>
    <w:rsid w:val="00D94941"/>
    <w:rsid w:val="00D950EE"/>
    <w:rsid w:val="00D95F74"/>
    <w:rsid w:val="00D964A3"/>
    <w:rsid w:val="00D96513"/>
    <w:rsid w:val="00D97001"/>
    <w:rsid w:val="00D971CC"/>
    <w:rsid w:val="00D9775A"/>
    <w:rsid w:val="00D97AF1"/>
    <w:rsid w:val="00D97C5C"/>
    <w:rsid w:val="00DA0673"/>
    <w:rsid w:val="00DA0994"/>
    <w:rsid w:val="00DA0A2C"/>
    <w:rsid w:val="00DA0FB5"/>
    <w:rsid w:val="00DA14D8"/>
    <w:rsid w:val="00DA1C5C"/>
    <w:rsid w:val="00DA367F"/>
    <w:rsid w:val="00DA37CF"/>
    <w:rsid w:val="00DA3925"/>
    <w:rsid w:val="00DA406B"/>
    <w:rsid w:val="00DA4756"/>
    <w:rsid w:val="00DA49A5"/>
    <w:rsid w:val="00DA601E"/>
    <w:rsid w:val="00DA663C"/>
    <w:rsid w:val="00DA6CE2"/>
    <w:rsid w:val="00DA7C85"/>
    <w:rsid w:val="00DB0038"/>
    <w:rsid w:val="00DB0153"/>
    <w:rsid w:val="00DB088F"/>
    <w:rsid w:val="00DB14BB"/>
    <w:rsid w:val="00DB1E04"/>
    <w:rsid w:val="00DB2981"/>
    <w:rsid w:val="00DB2BAA"/>
    <w:rsid w:val="00DB2EA5"/>
    <w:rsid w:val="00DB3390"/>
    <w:rsid w:val="00DB4683"/>
    <w:rsid w:val="00DB494B"/>
    <w:rsid w:val="00DB4B6B"/>
    <w:rsid w:val="00DB5BF0"/>
    <w:rsid w:val="00DB5E65"/>
    <w:rsid w:val="00DB6061"/>
    <w:rsid w:val="00DB62C6"/>
    <w:rsid w:val="00DB712F"/>
    <w:rsid w:val="00DB73C1"/>
    <w:rsid w:val="00DB760E"/>
    <w:rsid w:val="00DC1567"/>
    <w:rsid w:val="00DC280E"/>
    <w:rsid w:val="00DC379E"/>
    <w:rsid w:val="00DC37A6"/>
    <w:rsid w:val="00DC3A03"/>
    <w:rsid w:val="00DC5A2D"/>
    <w:rsid w:val="00DC5A81"/>
    <w:rsid w:val="00DC64C0"/>
    <w:rsid w:val="00DC7248"/>
    <w:rsid w:val="00DC774A"/>
    <w:rsid w:val="00DC7F86"/>
    <w:rsid w:val="00DD0333"/>
    <w:rsid w:val="00DD0897"/>
    <w:rsid w:val="00DD0EA1"/>
    <w:rsid w:val="00DD1A17"/>
    <w:rsid w:val="00DD366D"/>
    <w:rsid w:val="00DD3824"/>
    <w:rsid w:val="00DD3DBD"/>
    <w:rsid w:val="00DD47F0"/>
    <w:rsid w:val="00DD4C28"/>
    <w:rsid w:val="00DD506D"/>
    <w:rsid w:val="00DD64B2"/>
    <w:rsid w:val="00DD64C0"/>
    <w:rsid w:val="00DD677D"/>
    <w:rsid w:val="00DE002F"/>
    <w:rsid w:val="00DE00F6"/>
    <w:rsid w:val="00DE0A49"/>
    <w:rsid w:val="00DE13C7"/>
    <w:rsid w:val="00DE14A7"/>
    <w:rsid w:val="00DE2069"/>
    <w:rsid w:val="00DE290A"/>
    <w:rsid w:val="00DE31DA"/>
    <w:rsid w:val="00DE3261"/>
    <w:rsid w:val="00DE3386"/>
    <w:rsid w:val="00DE3A07"/>
    <w:rsid w:val="00DE3DDB"/>
    <w:rsid w:val="00DE5569"/>
    <w:rsid w:val="00DE557E"/>
    <w:rsid w:val="00DE5AB9"/>
    <w:rsid w:val="00DE65C0"/>
    <w:rsid w:val="00DE6903"/>
    <w:rsid w:val="00DE6CDD"/>
    <w:rsid w:val="00DE750A"/>
    <w:rsid w:val="00DE7A23"/>
    <w:rsid w:val="00DF0899"/>
    <w:rsid w:val="00DF0C12"/>
    <w:rsid w:val="00DF2115"/>
    <w:rsid w:val="00DF383E"/>
    <w:rsid w:val="00DF3B08"/>
    <w:rsid w:val="00DF3EFA"/>
    <w:rsid w:val="00DF40B0"/>
    <w:rsid w:val="00DF435F"/>
    <w:rsid w:val="00DF4BC8"/>
    <w:rsid w:val="00DF570E"/>
    <w:rsid w:val="00DF7856"/>
    <w:rsid w:val="00E008D1"/>
    <w:rsid w:val="00E01067"/>
    <w:rsid w:val="00E01813"/>
    <w:rsid w:val="00E01952"/>
    <w:rsid w:val="00E019A6"/>
    <w:rsid w:val="00E02C95"/>
    <w:rsid w:val="00E02EAE"/>
    <w:rsid w:val="00E03016"/>
    <w:rsid w:val="00E03B02"/>
    <w:rsid w:val="00E04307"/>
    <w:rsid w:val="00E04B66"/>
    <w:rsid w:val="00E05FD5"/>
    <w:rsid w:val="00E0664E"/>
    <w:rsid w:val="00E0773C"/>
    <w:rsid w:val="00E10650"/>
    <w:rsid w:val="00E10A44"/>
    <w:rsid w:val="00E10FA8"/>
    <w:rsid w:val="00E12180"/>
    <w:rsid w:val="00E12A6B"/>
    <w:rsid w:val="00E12B63"/>
    <w:rsid w:val="00E12D3E"/>
    <w:rsid w:val="00E131A9"/>
    <w:rsid w:val="00E1349F"/>
    <w:rsid w:val="00E13ABA"/>
    <w:rsid w:val="00E13D0F"/>
    <w:rsid w:val="00E144AD"/>
    <w:rsid w:val="00E145C3"/>
    <w:rsid w:val="00E14DA2"/>
    <w:rsid w:val="00E14E9C"/>
    <w:rsid w:val="00E15A32"/>
    <w:rsid w:val="00E15ECF"/>
    <w:rsid w:val="00E16262"/>
    <w:rsid w:val="00E16393"/>
    <w:rsid w:val="00E16E82"/>
    <w:rsid w:val="00E17147"/>
    <w:rsid w:val="00E1776C"/>
    <w:rsid w:val="00E177F7"/>
    <w:rsid w:val="00E20837"/>
    <w:rsid w:val="00E2104F"/>
    <w:rsid w:val="00E21126"/>
    <w:rsid w:val="00E22021"/>
    <w:rsid w:val="00E22162"/>
    <w:rsid w:val="00E23D42"/>
    <w:rsid w:val="00E244DC"/>
    <w:rsid w:val="00E24F94"/>
    <w:rsid w:val="00E25A96"/>
    <w:rsid w:val="00E26082"/>
    <w:rsid w:val="00E26F21"/>
    <w:rsid w:val="00E27412"/>
    <w:rsid w:val="00E2742A"/>
    <w:rsid w:val="00E27877"/>
    <w:rsid w:val="00E30C4E"/>
    <w:rsid w:val="00E31EE9"/>
    <w:rsid w:val="00E322EF"/>
    <w:rsid w:val="00E32DE0"/>
    <w:rsid w:val="00E33366"/>
    <w:rsid w:val="00E3390A"/>
    <w:rsid w:val="00E3394E"/>
    <w:rsid w:val="00E33A69"/>
    <w:rsid w:val="00E33B49"/>
    <w:rsid w:val="00E33FE6"/>
    <w:rsid w:val="00E34741"/>
    <w:rsid w:val="00E34831"/>
    <w:rsid w:val="00E34BEA"/>
    <w:rsid w:val="00E35364"/>
    <w:rsid w:val="00E365D3"/>
    <w:rsid w:val="00E3671A"/>
    <w:rsid w:val="00E37D76"/>
    <w:rsid w:val="00E37DE1"/>
    <w:rsid w:val="00E37F7B"/>
    <w:rsid w:val="00E4026E"/>
    <w:rsid w:val="00E418C2"/>
    <w:rsid w:val="00E4223E"/>
    <w:rsid w:val="00E42799"/>
    <w:rsid w:val="00E42E64"/>
    <w:rsid w:val="00E433E9"/>
    <w:rsid w:val="00E43A4B"/>
    <w:rsid w:val="00E440A4"/>
    <w:rsid w:val="00E44117"/>
    <w:rsid w:val="00E445FD"/>
    <w:rsid w:val="00E46072"/>
    <w:rsid w:val="00E46128"/>
    <w:rsid w:val="00E46D87"/>
    <w:rsid w:val="00E50D83"/>
    <w:rsid w:val="00E51D35"/>
    <w:rsid w:val="00E52DEA"/>
    <w:rsid w:val="00E53595"/>
    <w:rsid w:val="00E548FE"/>
    <w:rsid w:val="00E54E9B"/>
    <w:rsid w:val="00E550D5"/>
    <w:rsid w:val="00E55AE1"/>
    <w:rsid w:val="00E55F68"/>
    <w:rsid w:val="00E56142"/>
    <w:rsid w:val="00E5721D"/>
    <w:rsid w:val="00E606C4"/>
    <w:rsid w:val="00E61244"/>
    <w:rsid w:val="00E61617"/>
    <w:rsid w:val="00E6184C"/>
    <w:rsid w:val="00E63197"/>
    <w:rsid w:val="00E63B87"/>
    <w:rsid w:val="00E64C71"/>
    <w:rsid w:val="00E65306"/>
    <w:rsid w:val="00E65555"/>
    <w:rsid w:val="00E65A18"/>
    <w:rsid w:val="00E66037"/>
    <w:rsid w:val="00E66858"/>
    <w:rsid w:val="00E66C9B"/>
    <w:rsid w:val="00E674A0"/>
    <w:rsid w:val="00E67B92"/>
    <w:rsid w:val="00E7029D"/>
    <w:rsid w:val="00E70E1C"/>
    <w:rsid w:val="00E70FB9"/>
    <w:rsid w:val="00E70FE4"/>
    <w:rsid w:val="00E714B9"/>
    <w:rsid w:val="00E71990"/>
    <w:rsid w:val="00E72F60"/>
    <w:rsid w:val="00E7309F"/>
    <w:rsid w:val="00E73888"/>
    <w:rsid w:val="00E73CEB"/>
    <w:rsid w:val="00E7468F"/>
    <w:rsid w:val="00E74E64"/>
    <w:rsid w:val="00E75134"/>
    <w:rsid w:val="00E757CC"/>
    <w:rsid w:val="00E7584C"/>
    <w:rsid w:val="00E76088"/>
    <w:rsid w:val="00E765B3"/>
    <w:rsid w:val="00E76E68"/>
    <w:rsid w:val="00E77A1B"/>
    <w:rsid w:val="00E80073"/>
    <w:rsid w:val="00E805DB"/>
    <w:rsid w:val="00E807FD"/>
    <w:rsid w:val="00E80A74"/>
    <w:rsid w:val="00E817F9"/>
    <w:rsid w:val="00E81C79"/>
    <w:rsid w:val="00E8203B"/>
    <w:rsid w:val="00E8273D"/>
    <w:rsid w:val="00E82E73"/>
    <w:rsid w:val="00E82E77"/>
    <w:rsid w:val="00E8327A"/>
    <w:rsid w:val="00E83CA2"/>
    <w:rsid w:val="00E8409F"/>
    <w:rsid w:val="00E846AF"/>
    <w:rsid w:val="00E84772"/>
    <w:rsid w:val="00E8487B"/>
    <w:rsid w:val="00E86D27"/>
    <w:rsid w:val="00E870F3"/>
    <w:rsid w:val="00E908DB"/>
    <w:rsid w:val="00E90B3F"/>
    <w:rsid w:val="00E91213"/>
    <w:rsid w:val="00E915A3"/>
    <w:rsid w:val="00E91D6C"/>
    <w:rsid w:val="00E92090"/>
    <w:rsid w:val="00E9209A"/>
    <w:rsid w:val="00E92CE0"/>
    <w:rsid w:val="00E931E6"/>
    <w:rsid w:val="00E937B4"/>
    <w:rsid w:val="00E9419A"/>
    <w:rsid w:val="00E94425"/>
    <w:rsid w:val="00E944DF"/>
    <w:rsid w:val="00E94E7C"/>
    <w:rsid w:val="00E95113"/>
    <w:rsid w:val="00E9534F"/>
    <w:rsid w:val="00E955B2"/>
    <w:rsid w:val="00E956E9"/>
    <w:rsid w:val="00E9591C"/>
    <w:rsid w:val="00E96185"/>
    <w:rsid w:val="00E96C5B"/>
    <w:rsid w:val="00E9746C"/>
    <w:rsid w:val="00E97CDE"/>
    <w:rsid w:val="00EA01F8"/>
    <w:rsid w:val="00EA032F"/>
    <w:rsid w:val="00EA0507"/>
    <w:rsid w:val="00EA0D60"/>
    <w:rsid w:val="00EA0F15"/>
    <w:rsid w:val="00EA12F7"/>
    <w:rsid w:val="00EA1828"/>
    <w:rsid w:val="00EA1949"/>
    <w:rsid w:val="00EA1B8A"/>
    <w:rsid w:val="00EA2150"/>
    <w:rsid w:val="00EA22D1"/>
    <w:rsid w:val="00EA264C"/>
    <w:rsid w:val="00EA2777"/>
    <w:rsid w:val="00EA27E2"/>
    <w:rsid w:val="00EA2C2A"/>
    <w:rsid w:val="00EA3422"/>
    <w:rsid w:val="00EA36A3"/>
    <w:rsid w:val="00EA46F0"/>
    <w:rsid w:val="00EA4920"/>
    <w:rsid w:val="00EA5172"/>
    <w:rsid w:val="00EA554D"/>
    <w:rsid w:val="00EA5E79"/>
    <w:rsid w:val="00EA6D6E"/>
    <w:rsid w:val="00EA6FB4"/>
    <w:rsid w:val="00EA719C"/>
    <w:rsid w:val="00EB07AD"/>
    <w:rsid w:val="00EB1015"/>
    <w:rsid w:val="00EB21C1"/>
    <w:rsid w:val="00EB22A9"/>
    <w:rsid w:val="00EB2937"/>
    <w:rsid w:val="00EB2FD1"/>
    <w:rsid w:val="00EB37E4"/>
    <w:rsid w:val="00EB44E2"/>
    <w:rsid w:val="00EB52BD"/>
    <w:rsid w:val="00EB5E3C"/>
    <w:rsid w:val="00EB6471"/>
    <w:rsid w:val="00EB731C"/>
    <w:rsid w:val="00EB748A"/>
    <w:rsid w:val="00EB7A78"/>
    <w:rsid w:val="00EC0C00"/>
    <w:rsid w:val="00EC14D9"/>
    <w:rsid w:val="00EC1B34"/>
    <w:rsid w:val="00EC1E15"/>
    <w:rsid w:val="00EC2BBD"/>
    <w:rsid w:val="00EC2D08"/>
    <w:rsid w:val="00EC3259"/>
    <w:rsid w:val="00EC34E8"/>
    <w:rsid w:val="00EC382B"/>
    <w:rsid w:val="00EC41F3"/>
    <w:rsid w:val="00EC43B7"/>
    <w:rsid w:val="00EC4D3B"/>
    <w:rsid w:val="00EC4DC3"/>
    <w:rsid w:val="00EC6AF5"/>
    <w:rsid w:val="00EC73D8"/>
    <w:rsid w:val="00EC74A4"/>
    <w:rsid w:val="00EC7555"/>
    <w:rsid w:val="00ED0BA6"/>
    <w:rsid w:val="00ED1785"/>
    <w:rsid w:val="00ED218E"/>
    <w:rsid w:val="00ED2C54"/>
    <w:rsid w:val="00ED3D76"/>
    <w:rsid w:val="00ED3E4A"/>
    <w:rsid w:val="00ED4B67"/>
    <w:rsid w:val="00ED4D1C"/>
    <w:rsid w:val="00ED61DE"/>
    <w:rsid w:val="00ED655A"/>
    <w:rsid w:val="00ED6650"/>
    <w:rsid w:val="00ED6869"/>
    <w:rsid w:val="00ED7E71"/>
    <w:rsid w:val="00EE0AD3"/>
    <w:rsid w:val="00EE0EE7"/>
    <w:rsid w:val="00EE0F38"/>
    <w:rsid w:val="00EE1A91"/>
    <w:rsid w:val="00EE2669"/>
    <w:rsid w:val="00EE2815"/>
    <w:rsid w:val="00EE2E65"/>
    <w:rsid w:val="00EE2FFE"/>
    <w:rsid w:val="00EE36EE"/>
    <w:rsid w:val="00EE40C2"/>
    <w:rsid w:val="00EE4C34"/>
    <w:rsid w:val="00EE63AE"/>
    <w:rsid w:val="00EE663C"/>
    <w:rsid w:val="00EE6F16"/>
    <w:rsid w:val="00EE702E"/>
    <w:rsid w:val="00EE720B"/>
    <w:rsid w:val="00EF06C8"/>
    <w:rsid w:val="00EF17A4"/>
    <w:rsid w:val="00EF1F5C"/>
    <w:rsid w:val="00EF1F9B"/>
    <w:rsid w:val="00EF2F14"/>
    <w:rsid w:val="00EF3304"/>
    <w:rsid w:val="00EF3435"/>
    <w:rsid w:val="00EF39A7"/>
    <w:rsid w:val="00EF53DF"/>
    <w:rsid w:val="00EF5607"/>
    <w:rsid w:val="00EF68C8"/>
    <w:rsid w:val="00EF6AD3"/>
    <w:rsid w:val="00EF6CB9"/>
    <w:rsid w:val="00EF6EFA"/>
    <w:rsid w:val="00EF7F57"/>
    <w:rsid w:val="00F01AEA"/>
    <w:rsid w:val="00F01C73"/>
    <w:rsid w:val="00F02488"/>
    <w:rsid w:val="00F024AA"/>
    <w:rsid w:val="00F033C8"/>
    <w:rsid w:val="00F035C3"/>
    <w:rsid w:val="00F039F8"/>
    <w:rsid w:val="00F055F0"/>
    <w:rsid w:val="00F05EC4"/>
    <w:rsid w:val="00F0703D"/>
    <w:rsid w:val="00F071A3"/>
    <w:rsid w:val="00F07C2B"/>
    <w:rsid w:val="00F10241"/>
    <w:rsid w:val="00F107A6"/>
    <w:rsid w:val="00F10F41"/>
    <w:rsid w:val="00F12855"/>
    <w:rsid w:val="00F12D18"/>
    <w:rsid w:val="00F12DE3"/>
    <w:rsid w:val="00F13671"/>
    <w:rsid w:val="00F13EDB"/>
    <w:rsid w:val="00F150B1"/>
    <w:rsid w:val="00F15688"/>
    <w:rsid w:val="00F157B2"/>
    <w:rsid w:val="00F15CBC"/>
    <w:rsid w:val="00F16FD1"/>
    <w:rsid w:val="00F17572"/>
    <w:rsid w:val="00F17960"/>
    <w:rsid w:val="00F17DD3"/>
    <w:rsid w:val="00F17F1B"/>
    <w:rsid w:val="00F20A16"/>
    <w:rsid w:val="00F20EC3"/>
    <w:rsid w:val="00F217F6"/>
    <w:rsid w:val="00F21AA4"/>
    <w:rsid w:val="00F21C19"/>
    <w:rsid w:val="00F223F9"/>
    <w:rsid w:val="00F2259E"/>
    <w:rsid w:val="00F2353B"/>
    <w:rsid w:val="00F23837"/>
    <w:rsid w:val="00F258CC"/>
    <w:rsid w:val="00F2616F"/>
    <w:rsid w:val="00F267B5"/>
    <w:rsid w:val="00F26B7F"/>
    <w:rsid w:val="00F26E54"/>
    <w:rsid w:val="00F3006D"/>
    <w:rsid w:val="00F30475"/>
    <w:rsid w:val="00F32075"/>
    <w:rsid w:val="00F32184"/>
    <w:rsid w:val="00F329CB"/>
    <w:rsid w:val="00F34D9F"/>
    <w:rsid w:val="00F34DCC"/>
    <w:rsid w:val="00F3510F"/>
    <w:rsid w:val="00F35A6F"/>
    <w:rsid w:val="00F35AE6"/>
    <w:rsid w:val="00F36612"/>
    <w:rsid w:val="00F3679D"/>
    <w:rsid w:val="00F37172"/>
    <w:rsid w:val="00F37781"/>
    <w:rsid w:val="00F379C1"/>
    <w:rsid w:val="00F37FE3"/>
    <w:rsid w:val="00F4026E"/>
    <w:rsid w:val="00F40D2C"/>
    <w:rsid w:val="00F4186A"/>
    <w:rsid w:val="00F42D73"/>
    <w:rsid w:val="00F4412E"/>
    <w:rsid w:val="00F44A05"/>
    <w:rsid w:val="00F44AAE"/>
    <w:rsid w:val="00F46D6B"/>
    <w:rsid w:val="00F46FBA"/>
    <w:rsid w:val="00F4765C"/>
    <w:rsid w:val="00F50F21"/>
    <w:rsid w:val="00F5133D"/>
    <w:rsid w:val="00F515CB"/>
    <w:rsid w:val="00F516C0"/>
    <w:rsid w:val="00F520D4"/>
    <w:rsid w:val="00F53D00"/>
    <w:rsid w:val="00F541A0"/>
    <w:rsid w:val="00F546A4"/>
    <w:rsid w:val="00F55C23"/>
    <w:rsid w:val="00F55FC1"/>
    <w:rsid w:val="00F56932"/>
    <w:rsid w:val="00F57519"/>
    <w:rsid w:val="00F57AC3"/>
    <w:rsid w:val="00F60BEA"/>
    <w:rsid w:val="00F61839"/>
    <w:rsid w:val="00F61DE6"/>
    <w:rsid w:val="00F626A4"/>
    <w:rsid w:val="00F63146"/>
    <w:rsid w:val="00F64DF2"/>
    <w:rsid w:val="00F6545A"/>
    <w:rsid w:val="00F66239"/>
    <w:rsid w:val="00F6685A"/>
    <w:rsid w:val="00F67FA9"/>
    <w:rsid w:val="00F70FA1"/>
    <w:rsid w:val="00F719F3"/>
    <w:rsid w:val="00F721DA"/>
    <w:rsid w:val="00F72D0B"/>
    <w:rsid w:val="00F73456"/>
    <w:rsid w:val="00F74171"/>
    <w:rsid w:val="00F74DBE"/>
    <w:rsid w:val="00F750C1"/>
    <w:rsid w:val="00F76E66"/>
    <w:rsid w:val="00F76FE7"/>
    <w:rsid w:val="00F7714E"/>
    <w:rsid w:val="00F77D72"/>
    <w:rsid w:val="00F81823"/>
    <w:rsid w:val="00F8228B"/>
    <w:rsid w:val="00F82F37"/>
    <w:rsid w:val="00F83C3B"/>
    <w:rsid w:val="00F84088"/>
    <w:rsid w:val="00F841F6"/>
    <w:rsid w:val="00F84B9C"/>
    <w:rsid w:val="00F852AA"/>
    <w:rsid w:val="00F8601E"/>
    <w:rsid w:val="00F86CF3"/>
    <w:rsid w:val="00F86FC1"/>
    <w:rsid w:val="00F905E0"/>
    <w:rsid w:val="00F919CC"/>
    <w:rsid w:val="00F92BB8"/>
    <w:rsid w:val="00F92C72"/>
    <w:rsid w:val="00F93DD2"/>
    <w:rsid w:val="00F93FD4"/>
    <w:rsid w:val="00F94AF7"/>
    <w:rsid w:val="00F94DBE"/>
    <w:rsid w:val="00F95231"/>
    <w:rsid w:val="00F95238"/>
    <w:rsid w:val="00F95509"/>
    <w:rsid w:val="00F955C2"/>
    <w:rsid w:val="00F97029"/>
    <w:rsid w:val="00F97212"/>
    <w:rsid w:val="00F9730E"/>
    <w:rsid w:val="00F97B9A"/>
    <w:rsid w:val="00FA0191"/>
    <w:rsid w:val="00FA0629"/>
    <w:rsid w:val="00FA1EA4"/>
    <w:rsid w:val="00FA229F"/>
    <w:rsid w:val="00FA2554"/>
    <w:rsid w:val="00FA2581"/>
    <w:rsid w:val="00FA2696"/>
    <w:rsid w:val="00FA2B58"/>
    <w:rsid w:val="00FA3101"/>
    <w:rsid w:val="00FA34CC"/>
    <w:rsid w:val="00FA3559"/>
    <w:rsid w:val="00FA396F"/>
    <w:rsid w:val="00FA3AD8"/>
    <w:rsid w:val="00FA4C44"/>
    <w:rsid w:val="00FA4C7C"/>
    <w:rsid w:val="00FA7554"/>
    <w:rsid w:val="00FA7B55"/>
    <w:rsid w:val="00FA7BA1"/>
    <w:rsid w:val="00FA7EE8"/>
    <w:rsid w:val="00FB09EC"/>
    <w:rsid w:val="00FB1392"/>
    <w:rsid w:val="00FB17CE"/>
    <w:rsid w:val="00FB1AD7"/>
    <w:rsid w:val="00FB1C7E"/>
    <w:rsid w:val="00FB2270"/>
    <w:rsid w:val="00FB3491"/>
    <w:rsid w:val="00FB35EB"/>
    <w:rsid w:val="00FB48B2"/>
    <w:rsid w:val="00FB4A56"/>
    <w:rsid w:val="00FB4B49"/>
    <w:rsid w:val="00FB5567"/>
    <w:rsid w:val="00FB6EE8"/>
    <w:rsid w:val="00FB708A"/>
    <w:rsid w:val="00FB79CF"/>
    <w:rsid w:val="00FC0DF3"/>
    <w:rsid w:val="00FC36FF"/>
    <w:rsid w:val="00FC3F5A"/>
    <w:rsid w:val="00FC4112"/>
    <w:rsid w:val="00FC465D"/>
    <w:rsid w:val="00FC491A"/>
    <w:rsid w:val="00FC5847"/>
    <w:rsid w:val="00FC5928"/>
    <w:rsid w:val="00FC5F61"/>
    <w:rsid w:val="00FC5FF8"/>
    <w:rsid w:val="00FC6D0B"/>
    <w:rsid w:val="00FC7286"/>
    <w:rsid w:val="00FC7707"/>
    <w:rsid w:val="00FD019D"/>
    <w:rsid w:val="00FD0C14"/>
    <w:rsid w:val="00FD0D9D"/>
    <w:rsid w:val="00FD1943"/>
    <w:rsid w:val="00FD20FF"/>
    <w:rsid w:val="00FD2138"/>
    <w:rsid w:val="00FD2198"/>
    <w:rsid w:val="00FD25E8"/>
    <w:rsid w:val="00FD281C"/>
    <w:rsid w:val="00FD2A8E"/>
    <w:rsid w:val="00FD3066"/>
    <w:rsid w:val="00FD334B"/>
    <w:rsid w:val="00FD4B26"/>
    <w:rsid w:val="00FD581A"/>
    <w:rsid w:val="00FD5DBD"/>
    <w:rsid w:val="00FD6F0D"/>
    <w:rsid w:val="00FD7BE0"/>
    <w:rsid w:val="00FE06F0"/>
    <w:rsid w:val="00FE0E12"/>
    <w:rsid w:val="00FE1B9F"/>
    <w:rsid w:val="00FE334B"/>
    <w:rsid w:val="00FE3878"/>
    <w:rsid w:val="00FE38CC"/>
    <w:rsid w:val="00FE39F7"/>
    <w:rsid w:val="00FE4585"/>
    <w:rsid w:val="00FE45D4"/>
    <w:rsid w:val="00FE49ED"/>
    <w:rsid w:val="00FE4B0D"/>
    <w:rsid w:val="00FE5593"/>
    <w:rsid w:val="00FE7B24"/>
    <w:rsid w:val="00FF005C"/>
    <w:rsid w:val="00FF0D37"/>
    <w:rsid w:val="00FF2064"/>
    <w:rsid w:val="00FF24E2"/>
    <w:rsid w:val="00FF3243"/>
    <w:rsid w:val="00FF36E7"/>
    <w:rsid w:val="00FF402B"/>
    <w:rsid w:val="00FF4455"/>
    <w:rsid w:val="00FF56D2"/>
    <w:rsid w:val="00FF5991"/>
    <w:rsid w:val="00FF59F9"/>
    <w:rsid w:val="00FF5CFE"/>
    <w:rsid w:val="00FF60DD"/>
    <w:rsid w:val="00FF6410"/>
    <w:rsid w:val="00FF644D"/>
    <w:rsid w:val="00FF7554"/>
    <w:rsid w:val="00FF756C"/>
    <w:rsid w:val="00FF7D49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A52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3F4A52"/>
    <w:rPr>
      <w:rFonts w:ascii="华文中宋" w:eastAsia="华文中宋" w:hAnsi="华文中宋"/>
      <w:kern w:val="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F4A52"/>
    <w:rPr>
      <w:rFonts w:ascii="华文中宋" w:eastAsia="华文中宋" w:hAnsi="华文中宋"/>
      <w:sz w:val="24"/>
    </w:rPr>
  </w:style>
  <w:style w:type="character" w:styleId="Strong">
    <w:name w:val="Strong"/>
    <w:basedOn w:val="DefaultParagraphFont"/>
    <w:uiPriority w:val="99"/>
    <w:qFormat/>
    <w:rsid w:val="003F4A52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3F4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F4A52"/>
    <w:rPr>
      <w:rFonts w:ascii="Times New Roman" w:eastAsia="宋体" w:hAnsi="Times New Roman"/>
      <w:sz w:val="18"/>
    </w:rPr>
  </w:style>
  <w:style w:type="paragraph" w:styleId="Footer">
    <w:name w:val="footer"/>
    <w:basedOn w:val="Normal"/>
    <w:link w:val="FooterChar"/>
    <w:uiPriority w:val="99"/>
    <w:rsid w:val="003F4A5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F4A52"/>
    <w:rPr>
      <w:rFonts w:ascii="Times New Roman" w:eastAsia="宋体" w:hAnsi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584A23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84A23"/>
    <w:rPr>
      <w:rFonts w:ascii="Times New Roman" w:eastAsia="宋体" w:hAnsi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18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365</TotalTime>
  <Pages>1</Pages>
  <Words>206</Words>
  <Characters>1178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MACTEC INDUSTRIES CO., LIMITED</dc:title>
  <dc:subject/>
  <dc:creator>hp</dc:creator>
  <cp:keywords/>
  <dc:description/>
  <cp:lastModifiedBy>USER</cp:lastModifiedBy>
  <cp:revision>103</cp:revision>
  <cp:lastPrinted>2012-02-16T09:12:00Z</cp:lastPrinted>
  <dcterms:created xsi:type="dcterms:W3CDTF">2010-05-21T15:16:00Z</dcterms:created>
  <dcterms:modified xsi:type="dcterms:W3CDTF">2013-04-02T10:04:00Z</dcterms:modified>
</cp:coreProperties>
</file>